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fa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a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a"/>
        <w:jc w:val="center"/>
      </w:pPr>
      <w:r>
        <w:t>им. Н.И. Лобачевского»</w:t>
      </w:r>
    </w:p>
    <w:p w:rsidR="00624E7B" w:rsidRDefault="00624E7B" w:rsidP="00624E7B">
      <w:pPr>
        <w:pStyle w:val="afa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624E7B" w:rsidRP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a"/>
      </w:pPr>
    </w:p>
    <w:p w:rsidR="003771D4" w:rsidRDefault="003771D4" w:rsidP="003771D4">
      <w:pPr>
        <w:pStyle w:val="afa"/>
        <w:ind w:left="4111"/>
      </w:pPr>
    </w:p>
    <w:p w:rsidR="003771D4" w:rsidRDefault="003771D4" w:rsidP="003771D4">
      <w:pPr>
        <w:pStyle w:val="afa"/>
        <w:ind w:left="4111"/>
      </w:pPr>
      <w:r>
        <w:t xml:space="preserve">Выполнил: </w:t>
      </w:r>
      <w:r w:rsidR="00F968AD">
        <w:t>Гогов Владислав Игоревич</w:t>
      </w:r>
      <w:r>
        <w:t>, студент группы 381806-1</w:t>
      </w:r>
    </w:p>
    <w:p w:rsidR="003771D4" w:rsidRDefault="003771D4" w:rsidP="007B2852">
      <w:pPr>
        <w:pStyle w:val="afa"/>
        <w:tabs>
          <w:tab w:val="left" w:pos="3969"/>
        </w:tabs>
        <w:ind w:left="4111"/>
      </w:pPr>
      <w:r>
        <w:t xml:space="preserve">Проверил: </w:t>
      </w:r>
      <w:r w:rsidR="00232CB5">
        <w:t xml:space="preserve">к. т. </w:t>
      </w:r>
      <w:r w:rsidR="00307B31">
        <w:t>н.</w:t>
      </w:r>
      <w:r w:rsidR="006C72F9">
        <w:t>, Д</w:t>
      </w:r>
      <w:r>
        <w:t>оцент кафедры МОСТ Кустикова В. Д.</w:t>
      </w: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DD5D5C" w:rsidRDefault="00DD5D5C" w:rsidP="003771D4">
      <w:pPr>
        <w:pStyle w:val="afa"/>
      </w:pPr>
    </w:p>
    <w:p w:rsidR="00866B3E" w:rsidRDefault="00866B3E" w:rsidP="003771D4">
      <w:pPr>
        <w:pStyle w:val="afa"/>
      </w:pPr>
    </w:p>
    <w:p w:rsidR="003771D4" w:rsidRDefault="003771D4" w:rsidP="003771D4">
      <w:pPr>
        <w:pStyle w:val="afa"/>
        <w:jc w:val="center"/>
      </w:pPr>
      <w:r>
        <w:t>Нижний Новгород</w:t>
      </w:r>
    </w:p>
    <w:p w:rsidR="00A4436A" w:rsidRDefault="003771D4" w:rsidP="00EC37C3">
      <w:pPr>
        <w:pStyle w:val="afa"/>
        <w:jc w:val="center"/>
      </w:pPr>
      <w:r>
        <w:t>2018</w:t>
      </w:r>
    </w:p>
    <w:p w:rsidR="00EC37C3" w:rsidRDefault="00A4436A" w:rsidP="00A4436A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189836618"/>
        <w:docPartObj>
          <w:docPartGallery w:val="Table of Contents"/>
          <w:docPartUnique/>
        </w:docPartObj>
      </w:sdtPr>
      <w:sdtEndPr/>
      <w:sdtContent>
        <w:p w:rsidR="00EC37C3" w:rsidRPr="00EC37C3" w:rsidRDefault="00EC37C3" w:rsidP="00EC37C3">
          <w:pPr>
            <w:pStyle w:val="af4"/>
            <w:numPr>
              <w:ilvl w:val="0"/>
              <w:numId w:val="0"/>
            </w:numPr>
            <w:ind w:left="1418" w:hanging="709"/>
            <w:rPr>
              <w:sz w:val="48"/>
            </w:rPr>
          </w:pPr>
          <w:r w:rsidRPr="00EC37C3">
            <w:rPr>
              <w:sz w:val="48"/>
            </w:rPr>
            <w:t>Содержание</w:t>
          </w:r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r w:rsidRPr="00EC37C3">
            <w:rPr>
              <w:sz w:val="32"/>
            </w:rPr>
            <w:fldChar w:fldCharType="begin"/>
          </w:r>
          <w:r w:rsidRPr="00EC37C3">
            <w:rPr>
              <w:sz w:val="32"/>
            </w:rPr>
            <w:instrText xml:space="preserve"> TOC \o "1-3" \h \z \u </w:instrText>
          </w:r>
          <w:r w:rsidRPr="00EC37C3">
            <w:rPr>
              <w:sz w:val="32"/>
            </w:rPr>
            <w:fldChar w:fldCharType="separate"/>
          </w:r>
          <w:hyperlink w:anchor="_Toc533274910" w:history="1">
            <w:r w:rsidRPr="00EC37C3">
              <w:rPr>
                <w:rStyle w:val="afc"/>
                <w:noProof/>
                <w:sz w:val="24"/>
              </w:rPr>
              <w:t>Введение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3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1" w:history="1">
            <w:r w:rsidR="00EC37C3" w:rsidRPr="00EC37C3">
              <w:rPr>
                <w:rStyle w:val="afc"/>
                <w:noProof/>
                <w:sz w:val="24"/>
              </w:rPr>
              <w:t>1.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Постановка задачи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4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2" w:history="1">
            <w:r w:rsidR="00EC37C3" w:rsidRPr="00EC37C3">
              <w:rPr>
                <w:rStyle w:val="afc"/>
                <w:noProof/>
                <w:sz w:val="24"/>
              </w:rPr>
              <w:t>2.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пользователя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3" w:history="1">
            <w:r w:rsidR="00EC37C3" w:rsidRPr="00EC37C3">
              <w:rPr>
                <w:rStyle w:val="afc"/>
                <w:noProof/>
                <w:sz w:val="24"/>
              </w:rPr>
              <w:t>3.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программиста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4" w:history="1">
            <w:r w:rsidR="00EC37C3" w:rsidRPr="00EC37C3">
              <w:rPr>
                <w:rStyle w:val="afc"/>
                <w:noProof/>
                <w:sz w:val="24"/>
              </w:rPr>
              <w:t>3.1.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Структура программы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_Toc533274914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5" w:history="1">
            <w:r w:rsidR="00EC37C3" w:rsidRPr="00EC37C3">
              <w:rPr>
                <w:rStyle w:val="afc"/>
                <w:noProof/>
                <w:sz w:val="24"/>
              </w:rPr>
              <w:t>3.2.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алгоритма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_Toc533274915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6" w:history="1">
            <w:r w:rsidR="00EC37C3" w:rsidRPr="00EC37C3">
              <w:rPr>
                <w:rStyle w:val="afc"/>
                <w:noProof/>
                <w:sz w:val="24"/>
              </w:rPr>
              <w:t>3.2.1.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выбором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_Toc533274916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7" w:history="1">
            <w:r w:rsidR="00EC37C3" w:rsidRPr="00EC37C3">
              <w:rPr>
                <w:rStyle w:val="afc"/>
                <w:noProof/>
                <w:sz w:val="24"/>
              </w:rPr>
              <w:t>3.2.2.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простыми вставками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_Toc533274917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8" w:history="1">
            <w:r w:rsidR="00EC37C3" w:rsidRPr="00EC37C3">
              <w:rPr>
                <w:rStyle w:val="afc"/>
                <w:noProof/>
                <w:sz w:val="24"/>
              </w:rPr>
              <w:t>3.2.3.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Пузырьковая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_Toc533274918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9" w:history="1">
            <w:r w:rsidR="00EC37C3" w:rsidRPr="00EC37C3">
              <w:rPr>
                <w:rStyle w:val="afc"/>
                <w:noProof/>
                <w:sz w:val="24"/>
              </w:rPr>
              <w:t>3.2.4.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подсчетом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_Toc533274919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0" w:history="1">
            <w:r w:rsidR="00EC37C3" w:rsidRPr="00EC37C3">
              <w:rPr>
                <w:rStyle w:val="afc"/>
                <w:noProof/>
                <w:sz w:val="24"/>
              </w:rPr>
              <w:t>3.2.5.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Быстрая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_Toc533274920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1" w:history="1">
            <w:r w:rsidR="00EC37C3" w:rsidRPr="00EC37C3">
              <w:rPr>
                <w:rStyle w:val="afc"/>
                <w:noProof/>
                <w:sz w:val="24"/>
              </w:rPr>
              <w:t>3.2.6.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слиянием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11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22" w:history="1">
            <w:r w:rsidR="00EC37C3" w:rsidRPr="00EC37C3">
              <w:rPr>
                <w:rStyle w:val="afc"/>
                <w:noProof/>
                <w:sz w:val="24"/>
              </w:rPr>
              <w:t>3.3.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функций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12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0C71D0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23" w:history="1">
            <w:r w:rsidR="00EC37C3" w:rsidRPr="00EC37C3">
              <w:rPr>
                <w:rStyle w:val="afc"/>
                <w:noProof/>
                <w:sz w:val="24"/>
              </w:rPr>
              <w:t>Заключение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4775A">
              <w:rPr>
                <w:noProof/>
                <w:webHidden/>
                <w:sz w:val="24"/>
              </w:rPr>
              <w:t>15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Default="00EC37C3">
          <w:r w:rsidRPr="00EC37C3">
            <w:rPr>
              <w:b/>
              <w:bCs/>
              <w:sz w:val="40"/>
            </w:rPr>
            <w:fldChar w:fldCharType="end"/>
          </w:r>
        </w:p>
      </w:sdtContent>
    </w:sdt>
    <w:p w:rsidR="00EC37C3" w:rsidRDefault="00BD208D" w:rsidP="00EC37C3">
      <w:pPr>
        <w:pStyle w:val="11"/>
        <w:tabs>
          <w:tab w:val="right" w:leader="dot" w:pos="1079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DD5D5C" w:rsidRPr="00EC37C3" w:rsidRDefault="00EC37C3" w:rsidP="00EC37C3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801EAF" w:rsidRDefault="00BD208D" w:rsidP="00DD5D5C">
      <w:pPr>
        <w:pStyle w:val="1"/>
        <w:numPr>
          <w:ilvl w:val="0"/>
          <w:numId w:val="0"/>
        </w:numPr>
        <w:ind w:left="1418" w:hanging="709"/>
      </w:pPr>
      <w:r>
        <w:lastRenderedPageBreak/>
        <w:fldChar w:fldCharType="end"/>
      </w:r>
      <w:r w:rsidR="00CC3D55">
        <w:fldChar w:fldCharType="begin"/>
      </w:r>
      <w:r w:rsidR="00CC3D55">
        <w:instrText xml:space="preserve"> TOC \o "1-3" \h \z \u </w:instrText>
      </w:r>
      <w:r w:rsidR="00CC3D55">
        <w:fldChar w:fldCharType="end"/>
      </w:r>
      <w:bookmarkStart w:id="0" w:name="_Toc533273238"/>
      <w:bookmarkStart w:id="1" w:name="_Toc533274523"/>
      <w:bookmarkStart w:id="2" w:name="_Toc533274910"/>
      <w:r w:rsidR="00801EAF">
        <w:t>Введение</w:t>
      </w:r>
      <w:bookmarkEnd w:id="0"/>
      <w:bookmarkEnd w:id="1"/>
      <w:bookmarkEnd w:id="2"/>
    </w:p>
    <w:p w:rsidR="00D219EA" w:rsidRDefault="00D219EA" w:rsidP="00D219EA">
      <w:r>
        <w:t>В наше время люди часто встречаются со списками или наборами данных, записаны в случайном порядке. Удобнее всего работать со списками</w:t>
      </w:r>
      <w:r w:rsidR="004023B1">
        <w:t xml:space="preserve"> данных</w:t>
      </w:r>
      <w:r>
        <w:t>, которые упорядочены по одному свойству.</w:t>
      </w:r>
    </w:p>
    <w:p w:rsidR="00BB45A9" w:rsidRPr="00D219EA" w:rsidRDefault="00BB45A9" w:rsidP="00D219EA">
      <w:r>
        <w:t xml:space="preserve">Работая на компьютере, мы встречаем с файлами. Для более удобной работы с ними, лучше всего отсортировать данный список по одному свойству, например, по размеру. </w:t>
      </w:r>
    </w:p>
    <w:p w:rsidR="00801EAF" w:rsidRDefault="000A73DC" w:rsidP="00801EAF">
      <w:r>
        <w:t>Для этого была создана п</w:t>
      </w:r>
      <w:r w:rsidR="00BD3FDA">
        <w:t>рограмма «Файловый менеджер»</w:t>
      </w:r>
      <w:r>
        <w:t>, которая</w:t>
      </w:r>
      <w:r w:rsidR="00BD3FDA">
        <w:t xml:space="preserve"> нужна для просмотра списка файлов в </w:t>
      </w:r>
      <w:r w:rsidR="0028346C">
        <w:t>папке и их размеров, в выбранном каталоге</w:t>
      </w:r>
      <w:r w:rsidR="00BD3FDA">
        <w:t xml:space="preserve"> пользователем. Это программа сортирует данный список одним из шестью способами (на выбор пользователя)</w:t>
      </w:r>
      <w:r w:rsidR="007F1787">
        <w:t>. В</w:t>
      </w:r>
      <w:r w:rsidR="00BD3FDA">
        <w:t>ыводит отсортированный список</w:t>
      </w:r>
      <w:r>
        <w:t xml:space="preserve"> с указанием размеров</w:t>
      </w:r>
      <w:r w:rsidR="007F1787">
        <w:t xml:space="preserve"> и</w:t>
      </w:r>
      <w:r w:rsidR="00BD3FDA">
        <w:t xml:space="preserve"> время сортировки данных. 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3" w:name="_Ref533271523"/>
      <w:bookmarkStart w:id="4" w:name="_Toc533273239"/>
      <w:bookmarkStart w:id="5" w:name="_Toc533274524"/>
      <w:bookmarkStart w:id="6" w:name="_Toc533274911"/>
      <w:r>
        <w:lastRenderedPageBreak/>
        <w:t>Постановка задачи</w:t>
      </w:r>
      <w:bookmarkEnd w:id="3"/>
      <w:bookmarkEnd w:id="4"/>
      <w:bookmarkEnd w:id="5"/>
      <w:bookmarkEnd w:id="6"/>
    </w:p>
    <w:p w:rsidR="00801EAF" w:rsidRDefault="00801EAF" w:rsidP="00801EAF">
      <w:r>
        <w:t>Задача:</w:t>
      </w:r>
      <w:r w:rsidR="00226A16">
        <w:t xml:space="preserve"> Разработать «Файловый менеджер», с возможностью сортировки файлов по возрастанию и замером времени сортировки данных. </w:t>
      </w:r>
    </w:p>
    <w:p w:rsidR="00801EAF" w:rsidRDefault="00801EAF" w:rsidP="00801EAF">
      <w:r>
        <w:t>Входные данные:</w:t>
      </w:r>
      <w:r w:rsidR="00226A16">
        <w:t xml:space="preserve"> Путь к файлам.</w:t>
      </w:r>
    </w:p>
    <w:p w:rsidR="00801EAF" w:rsidRDefault="00801EAF" w:rsidP="00801EAF">
      <w:r>
        <w:t xml:space="preserve">Выходные данные: </w:t>
      </w:r>
      <w:r w:rsidR="00226A16">
        <w:t>Отсортированный список файлов и время, за которое сортируются данные.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7" w:name="_Toc533273240"/>
      <w:bookmarkStart w:id="8" w:name="_Toc533274525"/>
      <w:bookmarkStart w:id="9" w:name="_Toc533274912"/>
      <w:r>
        <w:lastRenderedPageBreak/>
        <w:t>Руководство пользователя</w:t>
      </w:r>
      <w:bookmarkEnd w:id="7"/>
      <w:bookmarkEnd w:id="8"/>
      <w:bookmarkEnd w:id="9"/>
    </w:p>
    <w:p w:rsidR="00801EAF" w:rsidRDefault="000A326D" w:rsidP="004A33CC">
      <w:pPr>
        <w:pStyle w:val="ac"/>
        <w:numPr>
          <w:ilvl w:val="0"/>
          <w:numId w:val="5"/>
        </w:numPr>
      </w:pPr>
      <w:r>
        <w:t xml:space="preserve">Запустить файл </w:t>
      </w:r>
      <w:r w:rsidRPr="000A326D">
        <w:rPr>
          <w:b/>
          <w:lang w:val="en-US"/>
        </w:rPr>
        <w:t>Practice</w:t>
      </w:r>
      <w:r w:rsidRPr="000A326D">
        <w:rPr>
          <w:b/>
        </w:rPr>
        <w:t>5.</w:t>
      </w:r>
      <w:r>
        <w:rPr>
          <w:b/>
          <w:lang w:val="en-US"/>
        </w:rPr>
        <w:t>exe</w:t>
      </w:r>
      <w:r>
        <w:rPr>
          <w:b/>
        </w:rPr>
        <w:t xml:space="preserve">. </w:t>
      </w:r>
      <w:r>
        <w:t>Перед вами отобразиться экран с предложением ввести путь к папке.</w:t>
      </w:r>
      <w:r w:rsidR="000C32D7">
        <w:t xml:space="preserve"> (</w:t>
      </w:r>
      <w:r w:rsidR="006B161C">
        <w:t xml:space="preserve">см. </w:t>
      </w:r>
      <w:r w:rsidR="008264F4">
        <w:fldChar w:fldCharType="begin"/>
      </w:r>
      <w:r w:rsidR="008264F4">
        <w:instrText xml:space="preserve"> REF _Ref533263985 \r \h </w:instrText>
      </w:r>
      <w:r w:rsidR="008264F4">
        <w:fldChar w:fldCharType="separate"/>
      </w:r>
      <w:r w:rsidR="008264F4">
        <w:t>Рис 1</w:t>
      </w:r>
      <w:r w:rsidR="008264F4">
        <w:fldChar w:fldCharType="end"/>
      </w:r>
      <w:r w:rsidR="000C32D7">
        <w:t>)</w:t>
      </w:r>
    </w:p>
    <w:p w:rsidR="000C32D7" w:rsidRDefault="00AF0301" w:rsidP="008264F4">
      <w:pPr>
        <w:pStyle w:val="af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2pt;height:61.2pt">
            <v:imagedata r:id="rId8" o:title="1"/>
          </v:shape>
        </w:pict>
      </w:r>
    </w:p>
    <w:p w:rsidR="000C32D7" w:rsidRPr="000C32D7" w:rsidRDefault="000C32D7" w:rsidP="000C32D7">
      <w:pPr>
        <w:pStyle w:val="a"/>
      </w:pPr>
      <w:bookmarkStart w:id="10" w:name="_Ref533263985"/>
      <w:r>
        <w:t>Запуск программы</w:t>
      </w:r>
      <w:bookmarkEnd w:id="10"/>
      <w:r w:rsidR="00BD49D8">
        <w:t>.</w:t>
      </w:r>
    </w:p>
    <w:p w:rsidR="000C32D7" w:rsidRDefault="00257273" w:rsidP="000C32D7">
      <w:pPr>
        <w:pStyle w:val="ac"/>
        <w:numPr>
          <w:ilvl w:val="0"/>
          <w:numId w:val="5"/>
        </w:numPr>
      </w:pPr>
      <w:r>
        <w:t>С помощью клавиатуры введите</w:t>
      </w:r>
      <w:r w:rsidR="004A33CC">
        <w:t xml:space="preserve"> </w:t>
      </w:r>
      <w:r>
        <w:t xml:space="preserve">полный </w:t>
      </w:r>
      <w:r w:rsidR="004A33CC">
        <w:t xml:space="preserve">путь к </w:t>
      </w:r>
      <w:r w:rsidR="007B44F3">
        <w:t>файлам (указать директорию)</w:t>
      </w:r>
      <w:r>
        <w:t xml:space="preserve"> и нажмите </w:t>
      </w:r>
      <w:r>
        <w:rPr>
          <w:lang w:val="en-US"/>
        </w:rPr>
        <w:t>Enter</w:t>
      </w:r>
      <w:r w:rsidR="007B44F3">
        <w:t>.</w:t>
      </w:r>
      <w:r w:rsidR="004A33CC">
        <w:t xml:space="preserve"> </w:t>
      </w:r>
    </w:p>
    <w:p w:rsidR="000C32D7" w:rsidRDefault="007B44F3" w:rsidP="000C32D7">
      <w:pPr>
        <w:ind w:left="1134" w:firstLine="0"/>
      </w:pPr>
      <w:r>
        <w:t>Например</w:t>
      </w:r>
      <w:r w:rsidRPr="00BD208D">
        <w:rPr>
          <w:lang w:val="en-US"/>
        </w:rPr>
        <w:t>,</w:t>
      </w:r>
      <w:r w:rsidR="004A33CC" w:rsidRPr="00BD208D">
        <w:rPr>
          <w:lang w:val="en-US"/>
        </w:rPr>
        <w:t xml:space="preserve"> </w:t>
      </w:r>
      <w:r w:rsidR="000C32D7" w:rsidRPr="000C32D7">
        <w:rPr>
          <w:lang w:val="en-US"/>
        </w:rPr>
        <w:t>E</w:t>
      </w:r>
      <w:r w:rsidR="000C32D7" w:rsidRPr="00BD208D">
        <w:rPr>
          <w:lang w:val="en-US"/>
        </w:rPr>
        <w:t>:\</w:t>
      </w:r>
      <w:r w:rsidR="000C32D7" w:rsidRPr="000C32D7">
        <w:rPr>
          <w:lang w:val="en-US"/>
        </w:rPr>
        <w:t>GitHub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mp</w:t>
      </w:r>
      <w:r w:rsidR="000C32D7" w:rsidRPr="008264F4">
        <w:rPr>
          <w:lang w:val="en-US"/>
        </w:rPr>
        <w:t>1-</w:t>
      </w:r>
      <w:r w:rsidR="000C32D7" w:rsidRPr="000C32D7">
        <w:rPr>
          <w:lang w:val="en-US"/>
        </w:rPr>
        <w:t>practice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gogov</w:t>
      </w:r>
      <w:r w:rsidR="000C32D7" w:rsidRPr="008264F4">
        <w:rPr>
          <w:lang w:val="en-US"/>
        </w:rPr>
        <w:t>_</w:t>
      </w:r>
      <w:r w:rsidR="000C32D7" w:rsidRPr="000C32D7">
        <w:rPr>
          <w:lang w:val="en-US"/>
        </w:rPr>
        <w:t>vi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Practice</w:t>
      </w:r>
      <w:r w:rsidRPr="008264F4">
        <w:rPr>
          <w:lang w:val="en-US"/>
        </w:rPr>
        <w:t>.</w:t>
      </w:r>
      <w:r w:rsidR="008264F4" w:rsidRPr="008264F4">
        <w:rPr>
          <w:lang w:val="en-US"/>
        </w:rPr>
        <w:t xml:space="preserve"> </w:t>
      </w:r>
      <w:r w:rsidR="008264F4">
        <w:t>(</w:t>
      </w:r>
      <w:r w:rsidR="001175DD">
        <w:t xml:space="preserve">см. </w:t>
      </w:r>
      <w:r w:rsidR="008264F4">
        <w:fldChar w:fldCharType="begin"/>
      </w:r>
      <w:r w:rsidR="008264F4">
        <w:instrText xml:space="preserve"> REF _Ref533264078 \r \h </w:instrText>
      </w:r>
      <w:r w:rsidR="008264F4">
        <w:fldChar w:fldCharType="separate"/>
      </w:r>
      <w:r w:rsidR="008264F4">
        <w:t>Рис 2</w:t>
      </w:r>
      <w:r w:rsidR="008264F4">
        <w:fldChar w:fldCharType="end"/>
      </w:r>
      <w:r w:rsidR="008264F4">
        <w:t>)</w:t>
      </w:r>
      <w:r w:rsidRPr="000C32D7">
        <w:t xml:space="preserve"> </w:t>
      </w:r>
    </w:p>
    <w:p w:rsidR="009211A0" w:rsidRPr="000C32D7" w:rsidRDefault="009211A0" w:rsidP="009211A0">
      <w:pPr>
        <w:ind w:left="1134" w:firstLine="0"/>
      </w:pPr>
      <w:r>
        <w:t>Если папка пустая, то выводится сообщение об этом. (</w:t>
      </w:r>
      <w:r w:rsidR="001175DD">
        <w:t xml:space="preserve">см. </w:t>
      </w:r>
      <w:r>
        <w:fldChar w:fldCharType="begin"/>
      </w:r>
      <w:r>
        <w:instrText xml:space="preserve"> REF _Ref533270298 \r \h </w:instrText>
      </w:r>
      <w:r>
        <w:fldChar w:fldCharType="separate"/>
      </w:r>
      <w:r>
        <w:t>Рис 3</w:t>
      </w:r>
      <w:r>
        <w:fldChar w:fldCharType="end"/>
      </w:r>
      <w:r>
        <w:t>)</w:t>
      </w:r>
    </w:p>
    <w:p w:rsidR="009211A0" w:rsidRDefault="007B44F3" w:rsidP="009211A0">
      <w:pPr>
        <w:ind w:left="1134" w:firstLine="0"/>
      </w:pPr>
      <w:r>
        <w:t>Если в пути присутствуют буквы кириллицы или будет указан неверный путь, то выводиться ошибка «</w:t>
      </w:r>
      <w:r w:rsidRPr="007B44F3">
        <w:t>Неверно введен путь. Попробуйте снова</w:t>
      </w:r>
      <w:r>
        <w:t>».</w:t>
      </w:r>
      <w:r w:rsidR="009211A0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_Ref533270307 \r \h </w:instrText>
      </w:r>
      <w:r w:rsidR="009211A0">
        <w:fldChar w:fldCharType="separate"/>
      </w:r>
      <w:r w:rsidR="009211A0">
        <w:t>Рис 4</w:t>
      </w:r>
      <w:r w:rsidR="009211A0">
        <w:fldChar w:fldCharType="end"/>
      </w:r>
      <w:r w:rsidR="009211A0">
        <w:t>)</w:t>
      </w:r>
    </w:p>
    <w:p w:rsidR="008264F4" w:rsidRDefault="00AF0301" w:rsidP="001D1EE4">
      <w:pPr>
        <w:pStyle w:val="aff1"/>
      </w:pPr>
      <w:r>
        <w:pict>
          <v:shape id="_x0000_i1026" type="#_x0000_t75" style="width:465pt;height:57pt">
            <v:imagedata r:id="rId9" o:title="2"/>
          </v:shape>
        </w:pict>
      </w:r>
    </w:p>
    <w:p w:rsidR="008264F4" w:rsidRDefault="008264F4" w:rsidP="008264F4">
      <w:pPr>
        <w:pStyle w:val="a"/>
      </w:pPr>
      <w:bookmarkStart w:id="11" w:name="_Ref533264078"/>
      <w:r>
        <w:t>Ввод пути</w:t>
      </w:r>
      <w:bookmarkEnd w:id="11"/>
      <w:r w:rsidR="00BD49D8">
        <w:t>.</w:t>
      </w:r>
    </w:p>
    <w:p w:rsidR="009211A0" w:rsidRDefault="009211A0" w:rsidP="009211A0">
      <w:pPr>
        <w:pStyle w:val="aff1"/>
      </w:pPr>
      <w:r>
        <w:drawing>
          <wp:inline distT="0" distB="0" distL="0" distR="0">
            <wp:extent cx="4148455" cy="880745"/>
            <wp:effectExtent l="0" t="0" r="4445" b="0"/>
            <wp:docPr id="16" name="Рисунок 16" descr="C:\Users\gogov\AppData\Local\Microsoft\Windows\INetCache\Content.Word\0 фай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ogov\AppData\Local\Microsoft\Windows\INetCache\Content.Word\0 файл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9211A0" w:rsidRDefault="009211A0" w:rsidP="009211A0">
      <w:pPr>
        <w:pStyle w:val="a"/>
      </w:pPr>
      <w:bookmarkStart w:id="12" w:name="_Ref533270298"/>
      <w:r>
        <w:t>Сообщение о том, что папка пустая</w:t>
      </w:r>
      <w:bookmarkEnd w:id="12"/>
    </w:p>
    <w:p w:rsidR="009211A0" w:rsidRDefault="009211A0" w:rsidP="009211A0">
      <w:pPr>
        <w:pStyle w:val="aff1"/>
      </w:pPr>
      <w:r>
        <w:drawing>
          <wp:inline distT="0" distB="0" distL="0" distR="0">
            <wp:extent cx="4081145" cy="871855"/>
            <wp:effectExtent l="0" t="0" r="0" b="4445"/>
            <wp:docPr id="15" name="Рисунок 15" descr="C:\Users\gogov\AppData\Local\Microsoft\Windows\INetCache\Content.Word\Неверный пу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ogov\AppData\Local\Microsoft\Windows\INetCache\Content.Word\Неверный пут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BB2B3F" w:rsidRDefault="009211A0" w:rsidP="009211A0">
      <w:pPr>
        <w:pStyle w:val="a"/>
      </w:pPr>
      <w:bookmarkStart w:id="13" w:name="_Ref533270307"/>
      <w:r>
        <w:t>Сообщение при вводе неверного пути.</w:t>
      </w:r>
      <w:bookmarkEnd w:id="13"/>
    </w:p>
    <w:p w:rsidR="009211A0" w:rsidRPr="008264F4" w:rsidRDefault="009211A0" w:rsidP="009211A0">
      <w:pPr>
        <w:pStyle w:val="a"/>
        <w:numPr>
          <w:ilvl w:val="0"/>
          <w:numId w:val="0"/>
        </w:numPr>
        <w:ind w:left="720"/>
        <w:jc w:val="both"/>
      </w:pPr>
    </w:p>
    <w:p w:rsidR="00C00AD6" w:rsidRDefault="007B44F3" w:rsidP="000A326D">
      <w:pPr>
        <w:pStyle w:val="ac"/>
        <w:numPr>
          <w:ilvl w:val="0"/>
          <w:numId w:val="5"/>
        </w:numPr>
      </w:pPr>
      <w:r>
        <w:t xml:space="preserve">После вывода списка файлов и их размеров на экране появится меню сортировок, вам необходимо </w:t>
      </w:r>
      <w:r w:rsidR="0017655B">
        <w:t>ввести цифру от 1 до 6</w:t>
      </w:r>
      <w:r w:rsidR="00F66981">
        <w:t>, чтобы</w:t>
      </w:r>
      <w:r>
        <w:t xml:space="preserve"> выбрать способ сортировки или закрыть программу нажав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8264F4">
        <w:t xml:space="preserve"> </w:t>
      </w:r>
      <w:r w:rsidR="00EB5C0B">
        <w:t xml:space="preserve">При вводе неверного числа происходит вызов меню еще раз для выбора. </w:t>
      </w:r>
      <w:r w:rsidR="008264F4">
        <w:t>(</w:t>
      </w:r>
      <w:r w:rsidR="001175DD">
        <w:t xml:space="preserve">см. </w:t>
      </w:r>
      <w:r w:rsidR="009211A0">
        <w:fldChar w:fldCharType="begin"/>
      </w:r>
      <w:r w:rsidR="009211A0">
        <w:instrText xml:space="preserve"> REF _Ref533270397 \r \h </w:instrText>
      </w:r>
      <w:r w:rsidR="009211A0">
        <w:fldChar w:fldCharType="separate"/>
      </w:r>
      <w:r w:rsidR="009211A0">
        <w:t>Рис 5</w:t>
      </w:r>
      <w:r w:rsidR="009211A0">
        <w:fldChar w:fldCharType="end"/>
      </w:r>
      <w:r w:rsidR="008264F4">
        <w:t>)</w:t>
      </w:r>
    </w:p>
    <w:p w:rsidR="00C00AD6" w:rsidRDefault="00AF0301" w:rsidP="001D1EE4">
      <w:pPr>
        <w:pStyle w:val="aff1"/>
      </w:pPr>
      <w:r>
        <w:lastRenderedPageBreak/>
        <w:pict>
          <v:shape id="_x0000_i1027" type="#_x0000_t75" style="width:506.4pt;height:297.6pt">
            <v:imagedata r:id="rId12" o:title="3"/>
          </v:shape>
        </w:pict>
      </w:r>
    </w:p>
    <w:p w:rsidR="00C00AD6" w:rsidRDefault="00C00AD6" w:rsidP="00C00AD6">
      <w:pPr>
        <w:pStyle w:val="a"/>
      </w:pPr>
      <w:bookmarkStart w:id="14" w:name="_Ref533264237"/>
      <w:bookmarkStart w:id="15" w:name="_Ref533270397"/>
      <w:r>
        <w:t>Вывод списка файлов в папке</w:t>
      </w:r>
      <w:bookmarkEnd w:id="14"/>
      <w:r w:rsidR="00BD49D8">
        <w:t>.</w:t>
      </w:r>
      <w:bookmarkEnd w:id="15"/>
    </w:p>
    <w:p w:rsidR="002F1969" w:rsidRDefault="007B44F3" w:rsidP="001D1EE4">
      <w:pPr>
        <w:pStyle w:val="ac"/>
        <w:numPr>
          <w:ilvl w:val="0"/>
          <w:numId w:val="5"/>
        </w:numPr>
      </w:pPr>
      <w:r>
        <w:t>После выводится отсортированный список файлов и их размеров, а также время сортировки данных.</w:t>
      </w:r>
      <w:r w:rsidR="008A1F71">
        <w:t xml:space="preserve"> </w:t>
      </w:r>
      <w:r>
        <w:t xml:space="preserve">Потом вы можете снова воспользоваться программой повторяя пункты 2 – </w:t>
      </w:r>
      <w:r w:rsidR="004C0942">
        <w:t>3</w:t>
      </w:r>
      <w:r>
        <w:t xml:space="preserve"> либо закрыть программу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F703F6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_Ref533264291 \r \h </w:instrText>
      </w:r>
      <w:r w:rsidR="009211A0">
        <w:fldChar w:fldCharType="separate"/>
      </w:r>
      <w:r w:rsidR="009211A0">
        <w:t>Рис 6</w:t>
      </w:r>
      <w:r w:rsidR="009211A0">
        <w:fldChar w:fldCharType="end"/>
      </w:r>
      <w:r w:rsidR="00F703F6">
        <w:t>)</w:t>
      </w:r>
    </w:p>
    <w:p w:rsidR="002F1969" w:rsidRDefault="00AF0301" w:rsidP="001D1EE4">
      <w:pPr>
        <w:pStyle w:val="aff1"/>
        <w:tabs>
          <w:tab w:val="left" w:pos="6521"/>
        </w:tabs>
      </w:pPr>
      <w:r>
        <w:lastRenderedPageBreak/>
        <w:pict>
          <v:shape id="_x0000_i1028" type="#_x0000_t75" style="width:525.6pt;height:5in">
            <v:imagedata r:id="rId13" o:title="4"/>
          </v:shape>
        </w:pict>
      </w:r>
    </w:p>
    <w:p w:rsidR="002F1969" w:rsidRPr="002F1969" w:rsidRDefault="002F1969" w:rsidP="002F1969">
      <w:pPr>
        <w:pStyle w:val="a"/>
      </w:pPr>
      <w:bookmarkStart w:id="16" w:name="_Ref533264291"/>
      <w:r>
        <w:t>Вывод отсортированного списка файлов.</w:t>
      </w:r>
      <w:bookmarkEnd w:id="16"/>
    </w:p>
    <w:p w:rsidR="00D169F4" w:rsidRDefault="00D169F4" w:rsidP="00D169F4">
      <w:pPr>
        <w:pStyle w:val="ac"/>
        <w:ind w:left="1069" w:firstLine="0"/>
      </w:pPr>
      <w:r w:rsidRPr="007476D4">
        <w:rPr>
          <w:b/>
        </w:rPr>
        <w:t>Примечания</w:t>
      </w:r>
      <w:r>
        <w:t>: Для сортировки</w:t>
      </w:r>
      <w:r w:rsidR="00A4436A">
        <w:t xml:space="preserve"> номер 4 (Сортировки подсчетом), если размер файлов находятся в слишком большом диапазоне</w:t>
      </w:r>
      <w:r w:rsidR="00BE1BDB">
        <w:t xml:space="preserve">, </w:t>
      </w:r>
      <w:r>
        <w:t xml:space="preserve">то выводиться надпись об этом. </w:t>
      </w:r>
      <w:r w:rsidR="0048203E" w:rsidRPr="0048203E">
        <w:t>(</w:t>
      </w:r>
      <w:r w:rsidR="0048203E">
        <w:t xml:space="preserve">см. </w:t>
      </w:r>
      <w:r w:rsidR="003B68A8">
        <w:fldChar w:fldCharType="begin"/>
      </w:r>
      <w:r w:rsidR="003B68A8">
        <w:instrText xml:space="preserve"> REF _Ref533271056 \r \h </w:instrText>
      </w:r>
      <w:r w:rsidR="003B68A8">
        <w:fldChar w:fldCharType="separate"/>
      </w:r>
      <w:r w:rsidR="003B68A8">
        <w:t>Рис 7</w:t>
      </w:r>
      <w:r w:rsidR="003B68A8">
        <w:fldChar w:fldCharType="end"/>
      </w:r>
      <w:r w:rsidR="0048203E" w:rsidRPr="00DD5D5C">
        <w:t>)</w:t>
      </w:r>
    </w:p>
    <w:p w:rsidR="00D169F4" w:rsidRPr="0048203E" w:rsidRDefault="00D169F4" w:rsidP="00D169F4">
      <w:pPr>
        <w:pStyle w:val="ac"/>
        <w:ind w:left="1069" w:firstLine="0"/>
      </w:pPr>
      <w:r>
        <w:t>После нужно повторить пункты 2 – 3 и выбрать другой тип сортировки, не используя сортировку под номером 4 (Сортировки подсчетом).</w:t>
      </w:r>
    </w:p>
    <w:p w:rsidR="0048203E" w:rsidRDefault="00AF0301" w:rsidP="0048203E">
      <w:pPr>
        <w:pStyle w:val="aff1"/>
        <w:rPr>
          <w:lang w:val="en-US"/>
        </w:rPr>
      </w:pPr>
      <w:r>
        <w:rPr>
          <w:lang w:val="en-US"/>
        </w:rPr>
        <w:pict>
          <v:shape id="_x0000_i1029" type="#_x0000_t75" style="width:317.4pt;height:131.4pt">
            <v:imagedata r:id="rId14" o:title="4"/>
          </v:shape>
        </w:pict>
      </w:r>
    </w:p>
    <w:p w:rsidR="0048203E" w:rsidRPr="003B68A8" w:rsidRDefault="00FA68C7" w:rsidP="0048203E">
      <w:pPr>
        <w:pStyle w:val="a"/>
      </w:pPr>
      <w:bookmarkStart w:id="17" w:name="_Ref533271056"/>
      <w:r>
        <w:t xml:space="preserve">Ошибка при при выборе сортировки подсчетом </w:t>
      </w:r>
      <w:r w:rsidR="00A9355E">
        <w:t>для файлов</w:t>
      </w:r>
      <w:r w:rsidR="009022BF">
        <w:t>,</w:t>
      </w:r>
      <w:r w:rsidR="00A9355E">
        <w:t xml:space="preserve"> находящихся в большом диапазоне</w:t>
      </w:r>
      <w:r>
        <w:t>.</w:t>
      </w:r>
      <w:bookmarkEnd w:id="17"/>
    </w:p>
    <w:p w:rsidR="0048203E" w:rsidRDefault="0048203E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801EAF" w:rsidRDefault="00801EAF" w:rsidP="0048203E">
      <w:pPr>
        <w:pStyle w:val="a"/>
        <w:numPr>
          <w:ilvl w:val="0"/>
          <w:numId w:val="0"/>
        </w:numPr>
        <w:jc w:val="both"/>
      </w:pPr>
    </w:p>
    <w:p w:rsidR="00801EAF" w:rsidRDefault="00801EAF" w:rsidP="00801EAF">
      <w:pPr>
        <w:pStyle w:val="1"/>
      </w:pPr>
      <w:bookmarkStart w:id="18" w:name="_Toc533273241"/>
      <w:bookmarkStart w:id="19" w:name="_Toc533274526"/>
      <w:bookmarkStart w:id="20" w:name="_Toc533274913"/>
      <w:r w:rsidRPr="00801EAF">
        <w:t>Руководство</w:t>
      </w:r>
      <w:r>
        <w:t xml:space="preserve"> программиста</w:t>
      </w:r>
      <w:bookmarkEnd w:id="18"/>
      <w:bookmarkEnd w:id="19"/>
      <w:bookmarkEnd w:id="20"/>
    </w:p>
    <w:p w:rsidR="00801EAF" w:rsidRDefault="00A12651" w:rsidP="00801EAF">
      <w:pPr>
        <w:pStyle w:val="2"/>
      </w:pPr>
      <w:bookmarkStart w:id="21" w:name="_Toc533273242"/>
      <w:bookmarkStart w:id="22" w:name="_Toc533274527"/>
      <w:bookmarkStart w:id="23" w:name="_Toc533274914"/>
      <w:r>
        <w:t>Структура программы</w:t>
      </w:r>
      <w:bookmarkEnd w:id="21"/>
      <w:bookmarkEnd w:id="22"/>
      <w:bookmarkEnd w:id="23"/>
    </w:p>
    <w:p w:rsidR="00F968AD" w:rsidRPr="00F968AD" w:rsidRDefault="00F968AD" w:rsidP="00A12651">
      <w:r>
        <w:rPr>
          <w:lang w:val="en-US"/>
        </w:rPr>
        <w:t>Practice</w:t>
      </w:r>
      <w:r w:rsidRPr="00F968AD">
        <w:t>5.</w:t>
      </w:r>
      <w:r>
        <w:rPr>
          <w:lang w:val="en-US"/>
        </w:rPr>
        <w:t>c</w:t>
      </w:r>
      <w:r w:rsidRPr="00F968AD">
        <w:t xml:space="preserve"> </w:t>
      </w:r>
      <w:r>
        <w:t>– исходный код программы.</w:t>
      </w:r>
    </w:p>
    <w:p w:rsidR="00801EAF" w:rsidRDefault="00A12651" w:rsidP="00A12651">
      <w:pPr>
        <w:pStyle w:val="2"/>
      </w:pPr>
      <w:bookmarkStart w:id="24" w:name="_Toc533273243"/>
      <w:bookmarkStart w:id="25" w:name="_Toc533274528"/>
      <w:bookmarkStart w:id="26" w:name="_Toc533274915"/>
      <w:r>
        <w:t>Описание алгоритма</w:t>
      </w:r>
      <w:bookmarkEnd w:id="24"/>
      <w:bookmarkEnd w:id="25"/>
      <w:bookmarkEnd w:id="26"/>
    </w:p>
    <w:p w:rsidR="00A12651" w:rsidRDefault="002F67B0" w:rsidP="00A12651">
      <w:r>
        <w:t>Список файлов сортируется с помощью следующих методов.</w:t>
      </w:r>
    </w:p>
    <w:p w:rsidR="00A12651" w:rsidRDefault="00A12651" w:rsidP="00A12651">
      <w:pPr>
        <w:pStyle w:val="3"/>
      </w:pPr>
      <w:bookmarkStart w:id="27" w:name="_Toc533273244"/>
      <w:bookmarkStart w:id="28" w:name="_Toc533274529"/>
      <w:bookmarkStart w:id="29" w:name="_Toc533274916"/>
      <w:r>
        <w:t>Сортировка выбором</w:t>
      </w:r>
      <w:bookmarkEnd w:id="27"/>
      <w:bookmarkEnd w:id="28"/>
      <w:bookmarkEnd w:id="29"/>
    </w:p>
    <w:p w:rsidR="00E01016" w:rsidRDefault="00A12651" w:rsidP="00BB5DAB">
      <w:r>
        <w:t>Описание</w:t>
      </w:r>
      <w:r w:rsidR="00BB5DAB">
        <w:t>:</w:t>
      </w:r>
      <w:r w:rsidR="00AA1DF6">
        <w:t xml:space="preserve"> алгоритм по сортировке массива</w:t>
      </w:r>
      <w:r w:rsidR="00671AF5">
        <w:t xml:space="preserve">. </w:t>
      </w:r>
      <w:r w:rsidR="00EB093E">
        <w:t>Сложность</w:t>
      </w:r>
      <w:r w:rsidR="00BB5DAB">
        <w:t xml:space="preserve"> сортировки </w:t>
      </w:r>
      <w:r w:rsidR="00BB5DAB" w:rsidRPr="00B84A3F">
        <w:rPr>
          <w:rFonts w:cs="Times New Roman"/>
        </w:rPr>
        <w:t>Ɵ</w:t>
      </w:r>
      <w:r w:rsidR="00BB5DAB"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F44CC0">
        <w:rPr>
          <w:sz w:val="28"/>
          <w:vertAlign w:val="superscript"/>
        </w:rPr>
        <w:t>2</w:t>
      </w:r>
      <w:r w:rsidR="00BB5DAB" w:rsidRPr="00B84A3F">
        <w:t>).</w:t>
      </w:r>
      <w:r w:rsidR="00F73DD8">
        <w:t xml:space="preserve"> </w:t>
      </w:r>
    </w:p>
    <w:p w:rsidR="00BB5DAB" w:rsidRPr="00B84A3F" w:rsidRDefault="00F73DD8" w:rsidP="00BB5DAB">
      <w:r>
        <w:t xml:space="preserve">Память: </w:t>
      </w:r>
      <w:r w:rsidR="00F06FF8" w:rsidRPr="00B84A3F">
        <w:rPr>
          <w:rFonts w:cs="Times New Roman"/>
        </w:rPr>
        <w:t>Ɵ</w:t>
      </w:r>
      <w:r w:rsidR="00F06FF8" w:rsidRPr="00B84A3F">
        <w:t>(</w:t>
      </w:r>
      <w:r w:rsidR="00F06FF8">
        <w:t>1).</w:t>
      </w:r>
      <w:r w:rsidR="00671AF5">
        <w:t xml:space="preserve"> Устойчивость: </w:t>
      </w:r>
      <w:r w:rsidR="00DD3889">
        <w:t>Нет</w:t>
      </w:r>
      <w:r w:rsidR="00671AF5">
        <w:t>.</w:t>
      </w:r>
    </w:p>
    <w:p w:rsidR="00BB5DAB" w:rsidRDefault="006C24B0" w:rsidP="00BB5DAB">
      <w:r>
        <w:t>Алгоритм</w:t>
      </w:r>
      <w:r w:rsidR="00BB5DAB">
        <w:t>: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>Находим номер минимального элемента в текущем списке.</w:t>
      </w:r>
    </w:p>
    <w:p w:rsidR="00B84A3F" w:rsidRDefault="00BB5DAB" w:rsidP="00AA1DF6">
      <w:pPr>
        <w:pStyle w:val="ac"/>
        <w:numPr>
          <w:ilvl w:val="6"/>
          <w:numId w:val="1"/>
        </w:numPr>
        <w:ind w:left="1134"/>
      </w:pPr>
      <w:r>
        <w:t>Производим обмен это</w:t>
      </w:r>
      <w:r w:rsidR="00B84A3F">
        <w:t>го</w:t>
      </w:r>
      <w:r>
        <w:t xml:space="preserve"> значения</w:t>
      </w:r>
      <w:r w:rsidR="00B84A3F">
        <w:t xml:space="preserve"> со значением первой неотсортированной позиции (обмен не нужен, если минимальный элемент находится на данной позиции)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 xml:space="preserve"> </w:t>
      </w:r>
      <w:r w:rsidR="00EB093E">
        <w:t>Сортируем остаток списка, исключив уже отсортированные элементы.</w:t>
      </w:r>
    </w:p>
    <w:p w:rsidR="002E4F64" w:rsidRDefault="002E4F64" w:rsidP="00EB093E">
      <w:pPr>
        <w:ind w:left="708" w:firstLine="0"/>
      </w:pPr>
      <w:r>
        <w:t xml:space="preserve"> </w:t>
      </w:r>
      <w:r w:rsidR="00EB093E">
        <w:t>Пример</w:t>
      </w:r>
      <w:r w:rsidR="00EB093E">
        <w:rPr>
          <w:lang w:val="en-US"/>
        </w:rPr>
        <w:t>:</w:t>
      </w:r>
      <w:r w:rsidR="00EB093E">
        <w:t xml:space="preserve"> </w:t>
      </w:r>
      <w:r w:rsidR="000D189F">
        <w:fldChar w:fldCharType="begin"/>
      </w:r>
      <w:r w:rsidR="000D189F">
        <w:instrText xml:space="preserve"> REF _Ref533174032 \r \h </w:instrText>
      </w:r>
      <w:r w:rsidR="000D189F">
        <w:fldChar w:fldCharType="separate"/>
      </w:r>
      <w:r w:rsidR="000D189F">
        <w:t>Таблица 1</w:t>
      </w:r>
      <w:r w:rsidR="000D189F">
        <w:fldChar w:fldCharType="end"/>
      </w:r>
      <w:r w:rsidR="008D16BD">
        <w:t>.</w:t>
      </w:r>
      <w:r w:rsidR="00B40025">
        <w:t xml:space="preserve"> Исходный массив: 6 1 7 2 9</w:t>
      </w:r>
    </w:p>
    <w:p w:rsidR="002E4F64" w:rsidRDefault="00541527" w:rsidP="002E4F64">
      <w:pPr>
        <w:pStyle w:val="a0"/>
        <w:rPr>
          <w:lang w:val="en-US"/>
        </w:rPr>
      </w:pPr>
      <w:bookmarkStart w:id="30" w:name="_Ref533174032"/>
      <w:r>
        <w:t>Пример сортировки выбором</w:t>
      </w:r>
      <w:bookmarkEnd w:id="30"/>
      <w:r w:rsidR="00E92147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563"/>
        <w:gridCol w:w="709"/>
        <w:gridCol w:w="567"/>
        <w:gridCol w:w="708"/>
        <w:gridCol w:w="567"/>
        <w:gridCol w:w="5084"/>
      </w:tblGrid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  <w:rPr>
                <w:sz w:val="20"/>
              </w:rPr>
            </w:pPr>
            <w:r w:rsidRPr="00735001">
              <w:rPr>
                <w:sz w:val="20"/>
              </w:rPr>
              <w:t>№ Шага</w:t>
            </w:r>
          </w:p>
        </w:tc>
        <w:tc>
          <w:tcPr>
            <w:tcW w:w="3114" w:type="dxa"/>
            <w:gridSpan w:val="5"/>
          </w:tcPr>
          <w:p w:rsidR="005D38D9" w:rsidRDefault="005D38D9" w:rsidP="00E57B24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</w:p>
        </w:tc>
        <w:tc>
          <w:tcPr>
            <w:tcW w:w="5084" w:type="dxa"/>
          </w:tcPr>
          <w:p w:rsidR="005D38D9" w:rsidRPr="005B2542" w:rsidRDefault="005D38D9" w:rsidP="00E57B24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</w:pPr>
            <w:r>
              <w:t>1.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 xml:space="preserve">Меняем минимальный элемент с 1 позицией. 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2.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>Меняем минимальный элемент со 2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3.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7D0CBB" w:rsidRDefault="005D38D9" w:rsidP="00E57B24">
            <w:pPr>
              <w:ind w:firstLine="0"/>
            </w:pPr>
            <w:r>
              <w:t>Меняем минимальный элемент с 3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9A5565" w:rsidRDefault="005D38D9" w:rsidP="00E57B24">
            <w:pPr>
              <w:ind w:firstLine="0"/>
            </w:pPr>
            <w:r>
              <w:t>4.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9A5565" w:rsidRDefault="005D38D9" w:rsidP="00E57B24">
            <w:pPr>
              <w:ind w:firstLine="0"/>
            </w:pPr>
            <w:r>
              <w:t>Обмена не требуется.</w:t>
            </w:r>
          </w:p>
        </w:tc>
      </w:tr>
    </w:tbl>
    <w:p w:rsidR="00EB093E" w:rsidRPr="007E7DC0" w:rsidRDefault="001F7476" w:rsidP="007E7DC0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A106F8" w:rsidRDefault="00A12651" w:rsidP="00A106F8">
      <w:pPr>
        <w:pStyle w:val="3"/>
      </w:pPr>
      <w:bookmarkStart w:id="31" w:name="_Toc533273245"/>
      <w:bookmarkStart w:id="32" w:name="_Toc533274530"/>
      <w:bookmarkStart w:id="33" w:name="_Toc533274917"/>
      <w:r>
        <w:t>Сортировка простыми вставками</w:t>
      </w:r>
      <w:bookmarkEnd w:id="31"/>
      <w:bookmarkEnd w:id="32"/>
      <w:bookmarkEnd w:id="33"/>
    </w:p>
    <w:p w:rsidR="0021136C" w:rsidRDefault="00735001" w:rsidP="00BF7576">
      <w:r>
        <w:t>Описание</w:t>
      </w:r>
      <w:r w:rsidR="00E50B11">
        <w:t>:</w:t>
      </w:r>
      <w:r w:rsidR="00FB03F7" w:rsidRPr="00FB03F7">
        <w:t xml:space="preserve"> </w:t>
      </w:r>
      <w:r w:rsidR="00FB03F7">
        <w:t>алгоритм по сортировке массива</w:t>
      </w:r>
      <w:r w:rsidR="00FB03F7" w:rsidRPr="00EB093E">
        <w:t>.</w:t>
      </w:r>
      <w:r w:rsidR="00FB03F7">
        <w:t xml:space="preserve"> </w:t>
      </w:r>
      <w:r w:rsidRPr="00EB093E">
        <w:t xml:space="preserve"> </w:t>
      </w:r>
      <w:r w:rsidR="005B2542">
        <w:t xml:space="preserve"> </w:t>
      </w:r>
      <w:r>
        <w:t>Сложность сортировки</w:t>
      </w:r>
      <w:r w:rsidR="00043E7A">
        <w:t>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226A16">
        <w:rPr>
          <w:sz w:val="28"/>
          <w:vertAlign w:val="superscript"/>
        </w:rPr>
        <w:t>2</w:t>
      </w:r>
      <w:r w:rsidRPr="00B84A3F">
        <w:t>).</w:t>
      </w:r>
      <w:r w:rsidR="00BF7576">
        <w:t xml:space="preserve"> </w:t>
      </w:r>
    </w:p>
    <w:p w:rsidR="00735001" w:rsidRDefault="00BF7576" w:rsidP="00BF7576">
      <w:r>
        <w:t xml:space="preserve">Память: </w:t>
      </w:r>
      <w:r w:rsidR="00AA285C" w:rsidRPr="00B84A3F">
        <w:rPr>
          <w:rFonts w:cs="Times New Roman"/>
        </w:rPr>
        <w:t>Ɵ</w:t>
      </w:r>
      <w:r w:rsidR="00AA285C" w:rsidRPr="00B84A3F">
        <w:t>(</w:t>
      </w:r>
      <w:r w:rsidR="00AA285C">
        <w:t>1).</w:t>
      </w:r>
      <w:r w:rsidR="00E50B11">
        <w:t xml:space="preserve"> Устойчивость: Да.</w:t>
      </w:r>
    </w:p>
    <w:p w:rsidR="006C24B0" w:rsidRDefault="006C24B0" w:rsidP="00735001">
      <w:r>
        <w:t xml:space="preserve">Алгоритм: </w:t>
      </w:r>
    </w:p>
    <w:p w:rsidR="00FD0635" w:rsidRDefault="00887CF4" w:rsidP="00FD0635">
      <w:pPr>
        <w:pStyle w:val="ac"/>
        <w:numPr>
          <w:ilvl w:val="6"/>
          <w:numId w:val="1"/>
        </w:numPr>
        <w:ind w:left="1134"/>
      </w:pPr>
      <w:r>
        <w:t>Первый элемент считается отсортированным.</w:t>
      </w:r>
    </w:p>
    <w:p w:rsidR="00887CF4" w:rsidRDefault="00887CF4" w:rsidP="00FD0635">
      <w:pPr>
        <w:pStyle w:val="ac"/>
        <w:numPr>
          <w:ilvl w:val="6"/>
          <w:numId w:val="1"/>
        </w:numPr>
        <w:ind w:left="1134"/>
      </w:pPr>
      <w:r>
        <w:t xml:space="preserve">Берем следующий элемент массива, сравниваем его с последним отсортированным, если сравниваемый элемент </w:t>
      </w:r>
      <w:r w:rsidR="001B52FC">
        <w:t>больше</w:t>
      </w:r>
      <w:r>
        <w:t>, то меняем их местами</w:t>
      </w:r>
      <w:r w:rsidR="001B52FC">
        <w:t>.</w:t>
      </w:r>
    </w:p>
    <w:p w:rsidR="00735001" w:rsidRDefault="00375AA4" w:rsidP="00FD0635">
      <w:pPr>
        <w:pStyle w:val="ac"/>
        <w:numPr>
          <w:ilvl w:val="6"/>
          <w:numId w:val="1"/>
        </w:numPr>
        <w:ind w:left="1134"/>
      </w:pPr>
      <w:r>
        <w:lastRenderedPageBreak/>
        <w:t>Повторяем эти действия пока не встретиться число меньшее или не достигнем левого края массива.</w:t>
      </w:r>
    </w:p>
    <w:p w:rsidR="00375AA4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действия 1 – 3 пока массив не будет отсортирован.</w:t>
      </w:r>
    </w:p>
    <w:p w:rsidR="00657DB6" w:rsidRDefault="00A30613" w:rsidP="00A12651">
      <w:r>
        <w:t xml:space="preserve">Пример: </w:t>
      </w:r>
      <w:r w:rsidR="00C03197">
        <w:fldChar w:fldCharType="begin"/>
      </w:r>
      <w:r w:rsidR="00C03197">
        <w:instrText xml:space="preserve"> REF _Ref533176753 \r \h </w:instrText>
      </w:r>
      <w:r w:rsidR="00C03197">
        <w:fldChar w:fldCharType="separate"/>
      </w:r>
      <w:r w:rsidR="00C03197">
        <w:t>Таблица 2</w:t>
      </w:r>
      <w:r w:rsidR="00C03197">
        <w:fldChar w:fldCharType="end"/>
      </w:r>
      <w:r w:rsidR="00480391">
        <w:t>.</w:t>
      </w:r>
      <w:r w:rsidR="00B267A0">
        <w:t xml:space="preserve"> Исходный массив: 6 1 7 2 9</w:t>
      </w:r>
    </w:p>
    <w:p w:rsidR="001C5010" w:rsidRDefault="001C5010" w:rsidP="00A12651"/>
    <w:tbl>
      <w:tblPr>
        <w:tblStyle w:val="afd"/>
        <w:tblpPr w:leftFromText="180" w:rightFromText="180" w:vertAnchor="text" w:horzAnchor="margin" w:tblpXSpec="center" w:tblpY="374"/>
        <w:tblW w:w="9776" w:type="dxa"/>
        <w:tblLook w:val="04A0" w:firstRow="1" w:lastRow="0" w:firstColumn="1" w:lastColumn="0" w:noHBand="0" w:noVBand="1"/>
      </w:tblPr>
      <w:tblGrid>
        <w:gridCol w:w="775"/>
        <w:gridCol w:w="462"/>
        <w:gridCol w:w="546"/>
        <w:gridCol w:w="622"/>
        <w:gridCol w:w="567"/>
        <w:gridCol w:w="709"/>
        <w:gridCol w:w="3090"/>
        <w:gridCol w:w="595"/>
        <w:gridCol w:w="567"/>
        <w:gridCol w:w="567"/>
        <w:gridCol w:w="567"/>
        <w:gridCol w:w="709"/>
      </w:tblGrid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  <w:rPr>
                <w:sz w:val="20"/>
              </w:rPr>
            </w:pPr>
            <w:bookmarkStart w:id="34" w:name="_Ref533176753"/>
            <w:r w:rsidRPr="00735001">
              <w:rPr>
                <w:sz w:val="20"/>
              </w:rPr>
              <w:t>№ Шага</w:t>
            </w:r>
          </w:p>
        </w:tc>
        <w:tc>
          <w:tcPr>
            <w:tcW w:w="2906" w:type="dxa"/>
            <w:gridSpan w:val="5"/>
          </w:tcPr>
          <w:p w:rsidR="00E73159" w:rsidRDefault="00E73159" w:rsidP="00E73159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  <w:r>
              <w:rPr>
                <w:sz w:val="22"/>
              </w:rPr>
              <w:t xml:space="preserve"> до выполнения шага</w:t>
            </w:r>
          </w:p>
        </w:tc>
        <w:tc>
          <w:tcPr>
            <w:tcW w:w="3090" w:type="dxa"/>
          </w:tcPr>
          <w:p w:rsidR="00E73159" w:rsidRPr="005B2542" w:rsidRDefault="00E73159" w:rsidP="00E73159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  <w:tc>
          <w:tcPr>
            <w:tcW w:w="3005" w:type="dxa"/>
            <w:gridSpan w:val="5"/>
          </w:tcPr>
          <w:p w:rsidR="00E73159" w:rsidRPr="005B2542" w:rsidRDefault="00E73159" w:rsidP="00E73159">
            <w:pPr>
              <w:ind w:firstLine="0"/>
              <w:rPr>
                <w:sz w:val="22"/>
              </w:rPr>
            </w:pPr>
            <w:r>
              <w:rPr>
                <w:sz w:val="20"/>
              </w:rPr>
              <w:t>Массив после выполнения шага.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</w:pPr>
            <w:r>
              <w:t>1.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546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375AA4" w:rsidP="00E73159">
            <w:pPr>
              <w:ind w:firstLine="0"/>
            </w:pPr>
            <w:r>
              <w:rPr>
                <w:sz w:val="20"/>
              </w:rPr>
              <w:t>Меняем элементы 1 и 6 местами</w:t>
            </w:r>
            <w:r w:rsidR="00E73159">
              <w:rPr>
                <w:sz w:val="20"/>
              </w:rPr>
              <w:t>.</w:t>
            </w:r>
          </w:p>
        </w:tc>
        <w:tc>
          <w:tcPr>
            <w:tcW w:w="595" w:type="dxa"/>
            <w:shd w:val="clear" w:color="auto" w:fill="D99594" w:themeFill="accent2" w:themeFillTint="99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375AA4">
        <w:trPr>
          <w:trHeight w:val="414"/>
        </w:trPr>
        <w:tc>
          <w:tcPr>
            <w:tcW w:w="775" w:type="dxa"/>
          </w:tcPr>
          <w:p w:rsidR="00E73159" w:rsidRPr="007D0CBB" w:rsidRDefault="00E73159" w:rsidP="00E73159">
            <w:pPr>
              <w:ind w:firstLine="0"/>
            </w:pPr>
            <w:r>
              <w:t>2.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E73159" w:rsidP="00E73159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auto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375AA4" w:rsidTr="00375AA4">
        <w:trPr>
          <w:trHeight w:val="414"/>
        </w:trPr>
        <w:tc>
          <w:tcPr>
            <w:tcW w:w="775" w:type="dxa"/>
            <w:vMerge w:val="restart"/>
          </w:tcPr>
          <w:p w:rsidR="00375AA4" w:rsidRPr="007D0CBB" w:rsidRDefault="00375AA4" w:rsidP="00E73159">
            <w:pPr>
              <w:ind w:firstLine="0"/>
            </w:pPr>
            <w:r>
              <w:t>3.</w:t>
            </w:r>
          </w:p>
        </w:tc>
        <w:tc>
          <w:tcPr>
            <w:tcW w:w="462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622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Pr="007D0CBB" w:rsidRDefault="00375AA4" w:rsidP="00E73159">
            <w:pPr>
              <w:ind w:firstLine="0"/>
            </w:pPr>
            <w:r>
              <w:rPr>
                <w:sz w:val="20"/>
              </w:rPr>
              <w:t>Меняем элементы 2 и 7 местами.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Pr="005D38D9" w:rsidRDefault="00375AA4" w:rsidP="00E73159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375AA4" w:rsidRPr="005D38D9" w:rsidRDefault="00375AA4" w:rsidP="00E73159">
            <w:pPr>
              <w:ind w:firstLine="0"/>
            </w:pPr>
            <w:r>
              <w:t>9</w:t>
            </w:r>
          </w:p>
        </w:tc>
      </w:tr>
      <w:tr w:rsidR="00375AA4" w:rsidTr="00914487">
        <w:trPr>
          <w:trHeight w:val="414"/>
        </w:trPr>
        <w:tc>
          <w:tcPr>
            <w:tcW w:w="775" w:type="dxa"/>
            <w:vMerge/>
          </w:tcPr>
          <w:p w:rsidR="00375AA4" w:rsidRDefault="00375AA4" w:rsidP="00375AA4">
            <w:pPr>
              <w:ind w:firstLine="0"/>
            </w:pPr>
          </w:p>
        </w:tc>
        <w:tc>
          <w:tcPr>
            <w:tcW w:w="46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Default="00375AA4" w:rsidP="00375AA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Меняем элементы 2 и 6 местами.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375AA4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375AA4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375AA4" w:rsidRDefault="00375AA4" w:rsidP="00375AA4">
            <w:pPr>
              <w:ind w:firstLine="0"/>
            </w:pPr>
            <w:r>
              <w:t>9</w:t>
            </w:r>
          </w:p>
        </w:tc>
      </w:tr>
      <w:tr w:rsidR="00375AA4" w:rsidTr="00E73159">
        <w:trPr>
          <w:trHeight w:val="414"/>
        </w:trPr>
        <w:tc>
          <w:tcPr>
            <w:tcW w:w="775" w:type="dxa"/>
          </w:tcPr>
          <w:p w:rsidR="00375AA4" w:rsidRPr="009A5565" w:rsidRDefault="00375AA4" w:rsidP="00375AA4">
            <w:pPr>
              <w:ind w:firstLine="0"/>
            </w:pPr>
            <w:r>
              <w:t>4.</w:t>
            </w:r>
          </w:p>
        </w:tc>
        <w:tc>
          <w:tcPr>
            <w:tcW w:w="46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2</w:t>
            </w:r>
          </w:p>
        </w:tc>
        <w:tc>
          <w:tcPr>
            <w:tcW w:w="622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7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375AA4" w:rsidRPr="009A5565" w:rsidRDefault="00375AA4" w:rsidP="00375AA4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375AA4" w:rsidRPr="005D38D9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375AA4" w:rsidRPr="005D38D9" w:rsidRDefault="00375AA4" w:rsidP="00375AA4">
            <w:pPr>
              <w:ind w:firstLine="0"/>
            </w:pPr>
            <w:r>
              <w:t>9</w:t>
            </w:r>
          </w:p>
        </w:tc>
      </w:tr>
    </w:tbl>
    <w:p w:rsidR="00AF0399" w:rsidRPr="00480391" w:rsidRDefault="00AF0399" w:rsidP="00AF0399">
      <w:pPr>
        <w:pStyle w:val="a0"/>
      </w:pPr>
      <w:r>
        <w:t>Пример сортировки простыми вставками</w:t>
      </w:r>
      <w:bookmarkEnd w:id="34"/>
      <w:r w:rsidR="002E16EF">
        <w:t>.</w:t>
      </w:r>
    </w:p>
    <w:p w:rsidR="00657DB6" w:rsidRDefault="00BC3227" w:rsidP="00BC3227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CE230F" w:rsidRDefault="00CE230F" w:rsidP="00BC3227">
      <w:pPr>
        <w:pStyle w:val="afa"/>
        <w:spacing w:before="120"/>
        <w:ind w:firstLine="709"/>
      </w:pPr>
    </w:p>
    <w:p w:rsidR="00A12651" w:rsidRDefault="00A106F8" w:rsidP="00A106F8">
      <w:pPr>
        <w:pStyle w:val="3"/>
      </w:pPr>
      <w:bookmarkStart w:id="35" w:name="_Toc533273246"/>
      <w:bookmarkStart w:id="36" w:name="_Toc533274531"/>
      <w:bookmarkStart w:id="37" w:name="_Toc533274918"/>
      <w:r>
        <w:t>Пузырьковая сортировка</w:t>
      </w:r>
      <w:bookmarkEnd w:id="35"/>
      <w:bookmarkEnd w:id="36"/>
      <w:bookmarkEnd w:id="37"/>
    </w:p>
    <w:p w:rsidR="0021136C" w:rsidRDefault="001C5010" w:rsidP="001C5010">
      <w:r>
        <w:t>Описание: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 w:rsidRPr="00D130B5">
        <w:rPr>
          <w:sz w:val="22"/>
          <w:lang w:val="en-US"/>
        </w:rPr>
        <w:t>N</w:t>
      </w:r>
      <w:r w:rsidR="00F44CC0" w:rsidRPr="00226A16">
        <w:rPr>
          <w:sz w:val="28"/>
          <w:vertAlign w:val="superscript"/>
        </w:rPr>
        <w:t>2</w:t>
      </w:r>
      <w:r w:rsidRPr="00B84A3F">
        <w:t>).</w:t>
      </w:r>
      <w:r>
        <w:t xml:space="preserve"> </w:t>
      </w:r>
    </w:p>
    <w:p w:rsidR="001C5010" w:rsidRDefault="001C5010" w:rsidP="001C5010">
      <w:r>
        <w:t xml:space="preserve">Память: </w:t>
      </w:r>
      <w:r w:rsidR="004C3655" w:rsidRPr="00B84A3F">
        <w:rPr>
          <w:rFonts w:cs="Times New Roman"/>
        </w:rPr>
        <w:t>Ɵ</w:t>
      </w:r>
      <w:r w:rsidR="004C3655" w:rsidRPr="00B84A3F">
        <w:t>(</w:t>
      </w:r>
      <w:r w:rsidR="004C3655">
        <w:t>1)</w:t>
      </w:r>
      <w:r>
        <w:t>. Устойчивость: Да.</w:t>
      </w:r>
    </w:p>
    <w:p w:rsidR="00A30613" w:rsidRDefault="001C5010" w:rsidP="001C5010">
      <w:r>
        <w:t xml:space="preserve">Алгоритм: состоит из повторяющихся проходов по массиву. За каждый проход сравниваются два соседних элемента, если порядок нарушен, то происходит обмен элементов. </w:t>
      </w:r>
      <w:r w:rsidR="00FC41A4">
        <w:t>При каждом проходе по массиву, наибольший элемент становится на свое место</w:t>
      </w:r>
      <w:r w:rsidR="00E5733A">
        <w:t xml:space="preserve"> в конце массива, рядом с </w:t>
      </w:r>
      <w:r w:rsidR="00A30613">
        <w:t>предыдущим наибольшим элементом.</w:t>
      </w:r>
    </w:p>
    <w:p w:rsidR="00AF0399" w:rsidRDefault="00A30613" w:rsidP="001C5010">
      <w:r>
        <w:t xml:space="preserve">Пример: </w:t>
      </w:r>
      <w:r w:rsidR="00480391">
        <w:fldChar w:fldCharType="begin"/>
      </w:r>
      <w:r w:rsidR="00480391">
        <w:instrText xml:space="preserve"> REF _Ref533176839 \r \h </w:instrText>
      </w:r>
      <w:r w:rsidR="00480391">
        <w:fldChar w:fldCharType="separate"/>
      </w:r>
      <w:r w:rsidR="00480391">
        <w:t>Таблица 3</w:t>
      </w:r>
      <w:r w:rsidR="00480391">
        <w:fldChar w:fldCharType="end"/>
      </w:r>
      <w:r w:rsidR="00901ED8">
        <w:t>.</w:t>
      </w:r>
      <w:r w:rsidR="00D478E9">
        <w:t xml:space="preserve"> Исходный массив: 6 1 7 2 9</w:t>
      </w:r>
    </w:p>
    <w:p w:rsidR="00C03197" w:rsidRDefault="00C03197" w:rsidP="00C03197">
      <w:pPr>
        <w:pStyle w:val="a0"/>
      </w:pPr>
      <w:bookmarkStart w:id="38" w:name="_Ref533176839"/>
      <w:r>
        <w:t>Пример пузырьковой сортировки.</w:t>
      </w:r>
      <w:bookmarkEnd w:id="3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36"/>
        <w:gridCol w:w="372"/>
        <w:gridCol w:w="336"/>
        <w:gridCol w:w="373"/>
        <w:gridCol w:w="336"/>
        <w:gridCol w:w="373"/>
        <w:gridCol w:w="425"/>
      </w:tblGrid>
      <w:tr w:rsidR="006A5370" w:rsidTr="006A5370">
        <w:trPr>
          <w:jc w:val="center"/>
        </w:trPr>
        <w:tc>
          <w:tcPr>
            <w:tcW w:w="988" w:type="dxa"/>
          </w:tcPr>
          <w:p w:rsidR="00686EA6" w:rsidRPr="005D38D9" w:rsidRDefault="00686EA6" w:rsidP="00BC3227">
            <w:pPr>
              <w:ind w:firstLine="0"/>
              <w:rPr>
                <w:sz w:val="20"/>
              </w:rPr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3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</w:tcPr>
          <w:p w:rsidR="00686EA6" w:rsidRPr="005D38D9" w:rsidRDefault="00686EA6" w:rsidP="00BC3227">
            <w:pPr>
              <w:ind w:firstLine="0"/>
            </w:pPr>
            <w:r w:rsidRPr="005D38D9">
              <w:t>4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 w:val="restart"/>
          </w:tcPr>
          <w:p w:rsidR="00686EA6" w:rsidRPr="005D38D9" w:rsidRDefault="006A5370" w:rsidP="00BC3227">
            <w:pPr>
              <w:ind w:firstLine="0"/>
            </w:pPr>
            <w:r w:rsidRPr="005D38D9">
              <w:rPr>
                <w:sz w:val="20"/>
              </w:rPr>
              <w:t>Массив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2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</w:tr>
    </w:tbl>
    <w:p w:rsidR="00BC3227" w:rsidRPr="00BC3227" w:rsidRDefault="006A5370" w:rsidP="00BC3227">
      <w:pPr>
        <w:pStyle w:val="afa"/>
        <w:spacing w:before="120"/>
        <w:ind w:firstLine="709"/>
      </w:pPr>
      <w:r>
        <w:t>Отсортированный массив</w:t>
      </w:r>
      <w:r w:rsidR="00BC3227">
        <w:rPr>
          <w:lang w:val="en-US"/>
        </w:rPr>
        <w:t>: 1 2 6 7 9</w:t>
      </w:r>
    </w:p>
    <w:p w:rsidR="00A106F8" w:rsidRDefault="00A106F8" w:rsidP="00A106F8">
      <w:pPr>
        <w:pStyle w:val="3"/>
      </w:pPr>
      <w:bookmarkStart w:id="39" w:name="_Toc533273247"/>
      <w:bookmarkStart w:id="40" w:name="_Toc533274532"/>
      <w:bookmarkStart w:id="41" w:name="_Toc533274919"/>
      <w:r>
        <w:t>Сортировка подсчетом</w:t>
      </w:r>
      <w:bookmarkEnd w:id="39"/>
      <w:bookmarkEnd w:id="40"/>
      <w:bookmarkEnd w:id="41"/>
    </w:p>
    <w:p w:rsidR="00BC3227" w:rsidRDefault="00BC3227" w:rsidP="00793C72">
      <w:r>
        <w:lastRenderedPageBreak/>
        <w:t>Описание:</w:t>
      </w:r>
      <w:r w:rsidRPr="00FB03F7">
        <w:t xml:space="preserve"> </w:t>
      </w:r>
      <w:r>
        <w:t>алгоритм по сортировке массива</w:t>
      </w:r>
      <w:r w:rsidR="00793C72">
        <w:t xml:space="preserve"> целых чисел в диапазоне </w:t>
      </w:r>
      <w:r w:rsidR="00BA1164">
        <w:rPr>
          <w:lang w:val="en-US"/>
        </w:rPr>
        <w:t>K</w:t>
      </w:r>
      <w:r w:rsidR="00BA1164" w:rsidRPr="00BA1164">
        <w:t xml:space="preserve"> (</w:t>
      </w:r>
      <w:r w:rsidR="00BA1164">
        <w:rPr>
          <w:lang w:val="en-US"/>
        </w:rPr>
        <w:t>K</w:t>
      </w:r>
      <w:r w:rsidR="00BA1164" w:rsidRPr="00BA1164">
        <w:t xml:space="preserve"> = </w:t>
      </w:r>
      <w:r w:rsidR="00BA1164">
        <w:t>Максимальный элемент – минимальный элемент + 1</w:t>
      </w:r>
      <w:r w:rsidR="00BA1164" w:rsidRPr="00BA1164">
        <w:t>)</w:t>
      </w:r>
      <w:r w:rsidR="00793C72">
        <w:t>, работающий за линейное время</w:t>
      </w:r>
      <w:r w:rsidRPr="00EB093E">
        <w:t>.</w:t>
      </w:r>
      <w:r w:rsidR="0021136C">
        <w:t xml:space="preserve"> </w:t>
      </w:r>
      <w:r>
        <w:t>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>
        <w:rPr>
          <w:lang w:val="en-US"/>
        </w:rPr>
        <w:t>N</w:t>
      </w:r>
      <w:r w:rsidR="00C66AD2">
        <w:t>)</w:t>
      </w:r>
      <w:r w:rsidRPr="00B84A3F">
        <w:t>.</w:t>
      </w:r>
      <w:r>
        <w:t xml:space="preserve"> Память: </w:t>
      </w:r>
      <w:r w:rsidR="0021136C">
        <w:t xml:space="preserve">дополнительный массив из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 xml:space="preserve">элементов, где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>диапазон чисел</w:t>
      </w:r>
      <w:r>
        <w:t>. Устойчивость: Да.</w:t>
      </w:r>
    </w:p>
    <w:p w:rsidR="00BC3227" w:rsidRPr="00483493" w:rsidRDefault="00BC3227" w:rsidP="00BC3227">
      <w:pPr>
        <w:rPr>
          <w:lang w:val="en-US"/>
        </w:rPr>
      </w:pPr>
      <w:r>
        <w:t xml:space="preserve">Алгоритм: </w:t>
      </w:r>
    </w:p>
    <w:p w:rsidR="00793C72" w:rsidRPr="00793C72" w:rsidRDefault="00793C72" w:rsidP="00793C72">
      <w:pPr>
        <w:pStyle w:val="ac"/>
        <w:numPr>
          <w:ilvl w:val="6"/>
          <w:numId w:val="1"/>
        </w:numPr>
        <w:ind w:left="1134"/>
      </w:pPr>
      <w:r>
        <w:t>Создаем дополнительный массив</w:t>
      </w:r>
      <w:r w:rsidR="00483493" w:rsidRPr="00483493"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K</w:t>
      </w:r>
      <w:r w:rsidR="00483493" w:rsidRPr="00483493">
        <w:t>],</w:t>
      </w:r>
      <w:r>
        <w:t xml:space="preserve"> состоящий из 0.</w:t>
      </w:r>
    </w:p>
    <w:p w:rsidR="002649EE" w:rsidRDefault="00793C72" w:rsidP="002649EE">
      <w:pPr>
        <w:pStyle w:val="ac"/>
        <w:numPr>
          <w:ilvl w:val="6"/>
          <w:numId w:val="1"/>
        </w:numPr>
        <w:ind w:left="1134"/>
      </w:pPr>
      <w:r>
        <w:t>Проходим по изначальному массиву</w:t>
      </w:r>
      <w:r w:rsidR="00483493">
        <w:t xml:space="preserve"> </w:t>
      </w:r>
      <w:r w:rsidR="00483493">
        <w:rPr>
          <w:lang w:val="en-US"/>
        </w:rPr>
        <w:t>A</w:t>
      </w:r>
      <w:r w:rsidR="00483493" w:rsidRPr="00483493">
        <w:t>[</w:t>
      </w:r>
      <w:r w:rsidR="00483493">
        <w:rPr>
          <w:lang w:val="en-US"/>
        </w:rPr>
        <w:t>N</w:t>
      </w:r>
      <w:r w:rsidR="00483493" w:rsidRPr="00483493">
        <w:t>]</w:t>
      </w:r>
      <w:r>
        <w:t xml:space="preserve"> и </w:t>
      </w:r>
      <w:r w:rsidR="00483493">
        <w:t>значение</w:t>
      </w:r>
      <w:r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A</w:t>
      </w:r>
      <w:r w:rsidR="00483493" w:rsidRPr="00483493">
        <w:t>[</w:t>
      </w:r>
      <w:r w:rsidR="00483493">
        <w:rPr>
          <w:lang w:val="en-US"/>
        </w:rPr>
        <w:t>i</w:t>
      </w:r>
      <w:r w:rsidR="00483493" w:rsidRPr="00483493">
        <w:t xml:space="preserve">]] </w:t>
      </w:r>
      <w:r w:rsidR="00483493">
        <w:t>увеличиваем на единицу.</w:t>
      </w:r>
      <w:r w:rsidR="002649EE">
        <w:t xml:space="preserve"> </w:t>
      </w:r>
    </w:p>
    <w:p w:rsidR="000B598F" w:rsidRPr="00793C72" w:rsidRDefault="000B598F" w:rsidP="002649EE">
      <w:pPr>
        <w:pStyle w:val="ac"/>
        <w:numPr>
          <w:ilvl w:val="6"/>
          <w:numId w:val="1"/>
        </w:numPr>
        <w:ind w:left="1134"/>
      </w:pPr>
      <w:r>
        <w:t xml:space="preserve">Записываем в массив </w:t>
      </w:r>
      <w:r>
        <w:rPr>
          <w:lang w:val="en-US"/>
        </w:rPr>
        <w:t>A</w:t>
      </w:r>
      <w:r w:rsidRPr="000B598F">
        <w:t xml:space="preserve"> </w:t>
      </w:r>
      <w:r>
        <w:t xml:space="preserve">число </w:t>
      </w:r>
      <w:r>
        <w:rPr>
          <w:lang w:val="en-US"/>
        </w:rPr>
        <w:t>i</w:t>
      </w:r>
      <w:r w:rsidRPr="000B598F">
        <w:t xml:space="preserve"> </w:t>
      </w:r>
      <w:r>
        <w:rPr>
          <w:lang w:val="en-US"/>
        </w:rPr>
        <w:t>C</w:t>
      </w:r>
      <w:r w:rsidRPr="000B598F">
        <w:t>[</w:t>
      </w:r>
      <w:r>
        <w:rPr>
          <w:lang w:val="en-US"/>
        </w:rPr>
        <w:t>i</w:t>
      </w:r>
      <w:r w:rsidRPr="000B598F">
        <w:t>]</w:t>
      </w:r>
      <w:r>
        <w:t xml:space="preserve"> раз.</w:t>
      </w:r>
      <w:r w:rsidR="002649EE">
        <w:t xml:space="preserve"> ( </w:t>
      </w:r>
      <w:r w:rsidR="002649EE">
        <w:rPr>
          <w:lang w:val="en-US"/>
        </w:rPr>
        <w:t>i</w:t>
      </w:r>
      <w:r w:rsidR="002649EE" w:rsidRPr="002649EE">
        <w:t xml:space="preserve"> </w:t>
      </w:r>
      <w:r w:rsidR="002649EE">
        <w:t xml:space="preserve">от 0 до </w:t>
      </w:r>
      <w:r w:rsidR="002649EE">
        <w:rPr>
          <w:lang w:val="en-US"/>
        </w:rPr>
        <w:t>k</w:t>
      </w:r>
      <w:r w:rsidR="002649EE" w:rsidRPr="002649EE">
        <w:t xml:space="preserve"> – 1)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_Ref533239054 \r \h </w:instrText>
      </w:r>
      <w:r w:rsidR="00480391">
        <w:fldChar w:fldCharType="separate"/>
      </w:r>
      <w:r w:rsidR="00480391">
        <w:t>Таблица 4</w:t>
      </w:r>
      <w:r w:rsidR="00480391">
        <w:fldChar w:fldCharType="end"/>
      </w:r>
      <w:r w:rsidR="00901ED8">
        <w:t>.</w:t>
      </w:r>
      <w:r w:rsidR="00E63415">
        <w:t xml:space="preserve"> Исходный массив: 6 1 7 2 9</w:t>
      </w:r>
    </w:p>
    <w:p w:rsidR="00291544" w:rsidRDefault="00291544" w:rsidP="00291544">
      <w:pPr>
        <w:pStyle w:val="a0"/>
      </w:pPr>
      <w:bookmarkStart w:id="42" w:name="_Ref533239054"/>
      <w:r>
        <w:t>Пример сортировки подсчетом.</w:t>
      </w:r>
      <w:bookmarkEnd w:id="42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41"/>
        <w:gridCol w:w="940"/>
        <w:gridCol w:w="939"/>
        <w:gridCol w:w="939"/>
        <w:gridCol w:w="939"/>
        <w:gridCol w:w="939"/>
        <w:gridCol w:w="939"/>
        <w:gridCol w:w="939"/>
        <w:gridCol w:w="939"/>
        <w:gridCol w:w="923"/>
      </w:tblGrid>
      <w:tr w:rsidR="00E12FB0" w:rsidTr="007950D3">
        <w:trPr>
          <w:jc w:val="center"/>
        </w:trPr>
        <w:tc>
          <w:tcPr>
            <w:tcW w:w="1413" w:type="dxa"/>
          </w:tcPr>
          <w:p w:rsidR="00E12FB0" w:rsidRDefault="00E12FB0" w:rsidP="00291544">
            <w:pPr>
              <w:ind w:firstLine="0"/>
            </w:pPr>
          </w:p>
        </w:tc>
        <w:tc>
          <w:tcPr>
            <w:tcW w:w="9377" w:type="dxa"/>
            <w:gridSpan w:val="10"/>
          </w:tcPr>
          <w:p w:rsidR="00E12FB0" w:rsidRPr="00E12FB0" w:rsidRDefault="00E12FB0" w:rsidP="00E12FB0">
            <w:pPr>
              <w:ind w:firstLine="0"/>
              <w:jc w:val="center"/>
            </w:pPr>
            <w:r>
              <w:t>Индексы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Default="00E12FB0" w:rsidP="00E12FB0">
            <w:pPr>
              <w:ind w:firstLine="0"/>
            </w:pPr>
            <w:r>
              <w:t>Массив</w:t>
            </w:r>
          </w:p>
        </w:tc>
        <w:tc>
          <w:tcPr>
            <w:tcW w:w="941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3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4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5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8</w:t>
            </w:r>
          </w:p>
        </w:tc>
        <w:tc>
          <w:tcPr>
            <w:tcW w:w="923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40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941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23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40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</w:tbl>
    <w:p w:rsidR="002B2502" w:rsidRPr="00E63415" w:rsidRDefault="002B2502" w:rsidP="002B2502">
      <w:pPr>
        <w:pStyle w:val="afa"/>
        <w:spacing w:before="120"/>
        <w:ind w:firstLine="709"/>
      </w:pPr>
      <w:r>
        <w:t>Отсортированный массив</w:t>
      </w:r>
      <w:r>
        <w:rPr>
          <w:lang w:val="en-US"/>
        </w:rPr>
        <w:t>: 1 2 6 7 9</w:t>
      </w:r>
      <w:r w:rsidR="00E63415">
        <w:t xml:space="preserve"> </w:t>
      </w:r>
    </w:p>
    <w:p w:rsidR="00291544" w:rsidRPr="00291544" w:rsidRDefault="00291544" w:rsidP="00291544"/>
    <w:p w:rsidR="00352953" w:rsidRDefault="00352953" w:rsidP="00352953">
      <w:pPr>
        <w:pStyle w:val="3"/>
      </w:pPr>
      <w:bookmarkStart w:id="43" w:name="_Toc533273248"/>
      <w:bookmarkStart w:id="44" w:name="_Toc533274533"/>
      <w:bookmarkStart w:id="45" w:name="_Toc533274920"/>
      <w:r>
        <w:t>Быстрая сортировка</w:t>
      </w:r>
      <w:bookmarkEnd w:id="43"/>
      <w:bookmarkEnd w:id="44"/>
      <w:bookmarkEnd w:id="45"/>
    </w:p>
    <w:p w:rsidR="00BC3227" w:rsidRDefault="00BC3227" w:rsidP="00BC3227">
      <w:r>
        <w:t>Описание:</w:t>
      </w:r>
      <w:r w:rsidR="00011968">
        <w:t xml:space="preserve"> рекурсивный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011968">
        <w:rPr>
          <w:lang w:val="en-US"/>
        </w:rPr>
        <w:t>N</w:t>
      </w:r>
      <w:r w:rsidR="00011968" w:rsidRPr="00011968">
        <w:t>*</w:t>
      </w:r>
      <w:r w:rsidR="00011968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011968">
        <w:rPr>
          <w:lang w:val="en-US"/>
        </w:rPr>
        <w:t>N</w:t>
      </w:r>
      <w:r w:rsidRPr="00B84A3F">
        <w:t>).</w:t>
      </w:r>
      <w:r>
        <w:t xml:space="preserve"> Память: </w:t>
      </w:r>
      <w:r w:rsidR="00481E03" w:rsidRPr="00B84A3F">
        <w:rPr>
          <w:rFonts w:cs="Times New Roman"/>
        </w:rPr>
        <w:t>Ɵ</w:t>
      </w:r>
      <w:r w:rsidR="00481E03" w:rsidRPr="00B84A3F">
        <w:t>(</w:t>
      </w:r>
      <w:r w:rsidR="00011DAA">
        <w:t>1)</w:t>
      </w:r>
      <w:r>
        <w:t xml:space="preserve">. Устойчивость: </w:t>
      </w:r>
      <w:r w:rsidR="00011968">
        <w:t>Нет</w:t>
      </w:r>
      <w:r>
        <w:t>.</w:t>
      </w:r>
    </w:p>
    <w:p w:rsidR="00236DF6" w:rsidRDefault="00BC3227" w:rsidP="00BC3227">
      <w:r>
        <w:t xml:space="preserve">Алгоритм: 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Выбираем ключевой элемент и делим массив на две час</w:t>
      </w:r>
      <w:r w:rsidR="00967DF7">
        <w:t>ти. (Ключевой элемент можно выб</w:t>
      </w:r>
      <w:r>
        <w:t>рать случайным образом</w:t>
      </w:r>
      <w:r w:rsidR="00AF3656">
        <w:t xml:space="preserve"> или взять средний элемент</w:t>
      </w:r>
      <w:r>
        <w:t>)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Перемещаем все элементы больше ключевого справа от него, а все элементы меньше ключевого влево. (Ключевой элемент приобрел правильную позицию)</w:t>
      </w:r>
    </w:p>
    <w:p w:rsidR="002271E6" w:rsidRDefault="002271E6" w:rsidP="00236DF6">
      <w:pPr>
        <w:pStyle w:val="ac"/>
        <w:numPr>
          <w:ilvl w:val="6"/>
          <w:numId w:val="1"/>
        </w:numPr>
        <w:ind w:left="1134"/>
      </w:pPr>
      <w:r>
        <w:t>Повторяем такие же действия для левых и правых частей массива.</w:t>
      </w:r>
    </w:p>
    <w:p w:rsidR="00236DF6" w:rsidRDefault="00A663DE" w:rsidP="00236DF6">
      <w:pPr>
        <w:pStyle w:val="ac"/>
        <w:numPr>
          <w:ilvl w:val="6"/>
          <w:numId w:val="1"/>
        </w:numPr>
        <w:ind w:left="1134"/>
      </w:pPr>
      <w:r>
        <w:t>Массив считается отсортированным, когда в каждой части останется по 1 элементу.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_Ref533239146 \r \h </w:instrText>
      </w:r>
      <w:r w:rsidR="00480391">
        <w:fldChar w:fldCharType="separate"/>
      </w:r>
      <w:r w:rsidR="00480391">
        <w:t>Таблица 5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CE47B4" w:rsidRDefault="00CE47B4" w:rsidP="00BC3227"/>
    <w:p w:rsidR="00BD41DB" w:rsidRDefault="00BD41DB" w:rsidP="00BD41DB">
      <w:pPr>
        <w:pStyle w:val="a0"/>
      </w:pPr>
      <w:bookmarkStart w:id="46" w:name="_Ref533239146"/>
      <w:r>
        <w:lastRenderedPageBreak/>
        <w:t>Пример быстрой сортировки</w:t>
      </w:r>
      <w:bookmarkEnd w:id="46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8"/>
        <w:gridCol w:w="1360"/>
        <w:gridCol w:w="438"/>
        <w:gridCol w:w="884"/>
        <w:gridCol w:w="914"/>
        <w:gridCol w:w="1798"/>
        <w:gridCol w:w="1798"/>
      </w:tblGrid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  <w:tc>
          <w:tcPr>
            <w:tcW w:w="8990" w:type="dxa"/>
            <w:gridSpan w:val="7"/>
            <w:shd w:val="clear" w:color="auto" w:fill="FFFFFF" w:themeFill="background1"/>
          </w:tcPr>
          <w:p w:rsidR="00CA3750" w:rsidRPr="00CA3750" w:rsidRDefault="00CA3750" w:rsidP="00CA3750">
            <w:pPr>
              <w:ind w:firstLine="0"/>
              <w:jc w:val="center"/>
            </w:pPr>
            <w:r>
              <w:t>Массив</w:t>
            </w: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0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</w:t>
            </w: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1.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gridSpan w:val="2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548DD4" w:themeFill="text2" w:themeFillTint="99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2.</w:t>
            </w:r>
          </w:p>
        </w:tc>
        <w:tc>
          <w:tcPr>
            <w:tcW w:w="1798" w:type="dxa"/>
            <w:shd w:val="clear" w:color="auto" w:fill="002060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360" w:type="dxa"/>
            <w:shd w:val="clear" w:color="auto" w:fill="FFC000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322" w:type="dxa"/>
            <w:gridSpan w:val="2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914" w:type="dxa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1798" w:type="dxa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D99594" w:themeFill="accent2" w:themeFillTint="99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F61A57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3.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360" w:type="dxa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322" w:type="dxa"/>
            <w:gridSpan w:val="2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914" w:type="dxa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CA3750">
        <w:trPr>
          <w:jc w:val="center"/>
        </w:trPr>
        <w:tc>
          <w:tcPr>
            <w:tcW w:w="10789" w:type="dxa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CA3750">
        <w:trPr>
          <w:jc w:val="center"/>
        </w:trPr>
        <w:tc>
          <w:tcPr>
            <w:tcW w:w="1799" w:type="dxa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4.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</w:tbl>
    <w:p w:rsidR="00974EEB" w:rsidRPr="00BC3227" w:rsidRDefault="00974EEB" w:rsidP="00974EEB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D130B5" w:rsidRPr="00BC3227" w:rsidRDefault="00D130B5" w:rsidP="00135D98">
      <w:pPr>
        <w:ind w:firstLine="0"/>
      </w:pPr>
    </w:p>
    <w:p w:rsidR="00352953" w:rsidRDefault="00352953" w:rsidP="00352953">
      <w:pPr>
        <w:pStyle w:val="3"/>
      </w:pPr>
      <w:bookmarkStart w:id="47" w:name="_Toc533273249"/>
      <w:bookmarkStart w:id="48" w:name="_Toc533274534"/>
      <w:bookmarkStart w:id="49" w:name="_Toc533274921"/>
      <w:r>
        <w:t>Сортировка слиянием</w:t>
      </w:r>
      <w:bookmarkEnd w:id="47"/>
      <w:bookmarkEnd w:id="48"/>
      <w:bookmarkEnd w:id="49"/>
    </w:p>
    <w:p w:rsidR="00BC3227" w:rsidRDefault="00BC3227" w:rsidP="00BC3227">
      <w:r>
        <w:t>Описание:</w:t>
      </w:r>
      <w:r w:rsidRPr="00FB03F7">
        <w:t xml:space="preserve"> </w:t>
      </w:r>
      <w:r w:rsidR="00BC1E95">
        <w:t>рекурсивный</w:t>
      </w:r>
      <w:r w:rsidR="00BC1E95" w:rsidRPr="00FB03F7">
        <w:t xml:space="preserve"> </w:t>
      </w:r>
      <w:r w:rsidR="00BC1E95"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796D91">
        <w:rPr>
          <w:lang w:val="en-US"/>
        </w:rPr>
        <w:t>N</w:t>
      </w:r>
      <w:r w:rsidR="00796D91" w:rsidRPr="00011968">
        <w:t>*</w:t>
      </w:r>
      <w:r w:rsidR="00796D91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796D91">
        <w:rPr>
          <w:lang w:val="en-US"/>
        </w:rPr>
        <w:t>N</w:t>
      </w:r>
      <w:r w:rsidRPr="00B84A3F">
        <w:t>).</w:t>
      </w:r>
      <w:r>
        <w:t xml:space="preserve"> Память: </w:t>
      </w:r>
      <w:r w:rsidR="00273BC9" w:rsidRPr="00B84A3F">
        <w:rPr>
          <w:rFonts w:cs="Times New Roman"/>
        </w:rPr>
        <w:t>Ɵ</w:t>
      </w:r>
      <w:r w:rsidR="00273BC9" w:rsidRPr="00B84A3F">
        <w:t>(</w:t>
      </w:r>
      <w:r w:rsidR="00273BC9">
        <w:rPr>
          <w:lang w:val="en-US"/>
        </w:rPr>
        <w:t>N</w:t>
      </w:r>
      <w:r w:rsidR="00273BC9">
        <w:t>)</w:t>
      </w:r>
      <w:r>
        <w:t>. Устойчивость: Да.</w:t>
      </w:r>
    </w:p>
    <w:p w:rsidR="00BC3227" w:rsidRDefault="00BC3227" w:rsidP="00BC3227">
      <w:r>
        <w:t xml:space="preserve">Алгоритм: </w:t>
      </w:r>
    </w:p>
    <w:p w:rsidR="00EC20D1" w:rsidRDefault="00EC20D1" w:rsidP="00EC20D1">
      <w:pPr>
        <w:pStyle w:val="ac"/>
        <w:numPr>
          <w:ilvl w:val="6"/>
          <w:numId w:val="1"/>
        </w:numPr>
        <w:ind w:left="1134"/>
      </w:pPr>
      <w:r>
        <w:t xml:space="preserve">Рекурсивно делим массив на две части, примерно одинакового размера. Делим </w:t>
      </w:r>
      <w:r w:rsidR="00E50218">
        <w:t>до тех пор, пока</w:t>
      </w:r>
      <w:r>
        <w:t xml:space="preserve"> массив не будет состоять из 1 элемента.</w:t>
      </w:r>
    </w:p>
    <w:p w:rsidR="00E50218" w:rsidRDefault="00E50218" w:rsidP="00EC20D1">
      <w:pPr>
        <w:pStyle w:val="ac"/>
        <w:numPr>
          <w:ilvl w:val="6"/>
          <w:numId w:val="1"/>
        </w:numPr>
        <w:ind w:left="1134"/>
      </w:pPr>
      <w:r>
        <w:t>Соединяем два упорядоченных массива в один</w:t>
      </w:r>
      <w:r w:rsidR="001D7A71">
        <w:t>, одновременно сортируя их</w:t>
      </w:r>
      <w:r>
        <w:t xml:space="preserve">. Если один </w:t>
      </w:r>
      <w:r w:rsidR="001D7A71">
        <w:t>из-под массивов</w:t>
      </w:r>
      <w:r>
        <w:t xml:space="preserve"> закончился, то записываем все оставшиеся элементы в результирующий массив.</w:t>
      </w:r>
    </w:p>
    <w:p w:rsidR="00BC3227" w:rsidRDefault="00BC3227" w:rsidP="000725BB">
      <w:r>
        <w:t>Пример:</w:t>
      </w:r>
      <w:r w:rsidR="000725BB">
        <w:t xml:space="preserve"> </w:t>
      </w:r>
      <w:r w:rsidR="00480391">
        <w:fldChar w:fldCharType="begin"/>
      </w:r>
      <w:r w:rsidR="00480391">
        <w:instrText xml:space="preserve"> REF _Ref533239157 \r \h </w:instrText>
      </w:r>
      <w:r w:rsidR="00480391">
        <w:fldChar w:fldCharType="separate"/>
      </w:r>
      <w:r w:rsidR="00480391">
        <w:t>Таблица 6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135D98" w:rsidRDefault="00135D98" w:rsidP="00135D98">
      <w:pPr>
        <w:pStyle w:val="a0"/>
      </w:pPr>
      <w:bookmarkStart w:id="50" w:name="_Ref533239157"/>
      <w:r>
        <w:t>Пример сортировки слиянием</w:t>
      </w:r>
      <w:bookmarkEnd w:id="50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44"/>
        <w:gridCol w:w="2154"/>
        <w:gridCol w:w="2167"/>
        <w:gridCol w:w="2182"/>
        <w:gridCol w:w="2143"/>
      </w:tblGrid>
      <w:tr w:rsidR="000725BB" w:rsidTr="000725BB">
        <w:tc>
          <w:tcPr>
            <w:tcW w:w="214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240665</wp:posOffset>
                      </wp:positionV>
                      <wp:extent cx="601980" cy="297180"/>
                      <wp:effectExtent l="0" t="0" r="83820" b="647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3B4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50.65pt;margin-top:18.95pt;width:47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6</w:t>
            </w:r>
          </w:p>
        </w:tc>
        <w:tc>
          <w:tcPr>
            <w:tcW w:w="215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237490</wp:posOffset>
                      </wp:positionV>
                      <wp:extent cx="632460" cy="297180"/>
                      <wp:effectExtent l="38100" t="0" r="15240" b="6477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F2792" id="Прямая со стрелкой 3" o:spid="_x0000_s1026" type="#_x0000_t32" style="position:absolute;margin-left:-1.85pt;margin-top:18.7pt;width:49.8pt;height:2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1</w:t>
            </w:r>
          </w:p>
        </w:tc>
        <w:tc>
          <w:tcPr>
            <w:tcW w:w="2167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237490</wp:posOffset>
                      </wp:positionV>
                      <wp:extent cx="7620" cy="297180"/>
                      <wp:effectExtent l="76200" t="0" r="68580" b="647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D9E32" id="Прямая со стрелкой 5" o:spid="_x0000_s1026" type="#_x0000_t32" style="position:absolute;margin-left:48.85pt;margin-top:18.7pt;width:.6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7</w:t>
            </w:r>
          </w:p>
        </w:tc>
        <w:tc>
          <w:tcPr>
            <w:tcW w:w="2182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38100" t="0" r="15240" b="6477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95DA2" id="Прямая со стрелкой 7" o:spid="_x0000_s1026" type="#_x0000_t32" style="position:absolute;margin-left:101.9pt;margin-top:18.7pt;width:52.8pt;height:23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0" t="0" r="72390" b="6477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24E39" id="Прямая со стрелкой 6" o:spid="_x0000_s1026" type="#_x0000_t32" style="position:absolute;margin-left:49.1pt;margin-top:18.7pt;width:52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2</w:t>
            </w:r>
          </w:p>
        </w:tc>
        <w:tc>
          <w:tcPr>
            <w:tcW w:w="2143" w:type="dxa"/>
            <w:vAlign w:val="center"/>
          </w:tcPr>
          <w:p w:rsidR="000725BB" w:rsidRDefault="000725BB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10790" w:type="dxa"/>
            <w:gridSpan w:val="5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262890</wp:posOffset>
                      </wp:positionV>
                      <wp:extent cx="632460" cy="274320"/>
                      <wp:effectExtent l="0" t="0" r="72390" b="6858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87381" id="Прямая со стрелкой 8" o:spid="_x0000_s1026" type="#_x0000_t32" style="position:absolute;margin-left:101.75pt;margin-top:20.7pt;width:49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215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262890</wp:posOffset>
                      </wp:positionV>
                      <wp:extent cx="1424940" cy="274320"/>
                      <wp:effectExtent l="38100" t="0" r="22860" b="8763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94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DB889" id="Прямая со стрелкой 10" o:spid="_x0000_s1026" type="#_x0000_t32" style="position:absolute;margin-left:44.35pt;margin-top:20.7pt;width:112.2pt;height:2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" strokecolor="#bc4542 [3045]">
                      <v:stroke endarrow="block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2167" w:type="dxa"/>
            <w:shd w:val="clear" w:color="auto" w:fill="FABF8F" w:themeFill="accent6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262890</wp:posOffset>
                      </wp:positionV>
                      <wp:extent cx="2110740" cy="792480"/>
                      <wp:effectExtent l="38100" t="0" r="22860" b="6477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074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E0CB7" id="Прямая со стрелкой 12" o:spid="_x0000_s1026" type="#_x0000_t32" style="position:absolute;margin-left:44.05pt;margin-top:20.7pt;width:166.2pt;height:6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2182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2</w:t>
            </w:r>
          </w:p>
        </w:tc>
        <w:tc>
          <w:tcPr>
            <w:tcW w:w="2143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  <w:tc>
          <w:tcPr>
            <w:tcW w:w="4325" w:type="dxa"/>
            <w:gridSpan w:val="2"/>
            <w:vMerge w:val="restart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214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6</w:t>
            </w:r>
          </w:p>
        </w:tc>
        <w:tc>
          <w:tcPr>
            <w:tcW w:w="2167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7</w:t>
            </w:r>
          </w:p>
        </w:tc>
        <w:tc>
          <w:tcPr>
            <w:tcW w:w="4325" w:type="dxa"/>
            <w:gridSpan w:val="2"/>
            <w:vMerge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3810</wp:posOffset>
                      </wp:positionV>
                      <wp:extent cx="1318260" cy="243840"/>
                      <wp:effectExtent l="0" t="0" r="72390" b="8001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26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AC8F9" id="Прямая со стрелкой 11" o:spid="_x0000_s1026" type="#_x0000_t32" style="position:absolute;margin-left:155.15pt;margin-top:.3pt;width:103.8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2"/>
            <w:vMerge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2</w:t>
            </w:r>
          </w:p>
        </w:tc>
        <w:tc>
          <w:tcPr>
            <w:tcW w:w="2167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6</w:t>
            </w:r>
          </w:p>
        </w:tc>
        <w:tc>
          <w:tcPr>
            <w:tcW w:w="2182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7</w:t>
            </w:r>
          </w:p>
        </w:tc>
        <w:tc>
          <w:tcPr>
            <w:tcW w:w="2143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9</w:t>
            </w:r>
          </w:p>
        </w:tc>
      </w:tr>
    </w:tbl>
    <w:p w:rsidR="00A77687" w:rsidRDefault="00D02807" w:rsidP="00A77687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4E4A56" w:rsidRPr="00BC3227" w:rsidRDefault="00A77687" w:rsidP="00A77687">
      <w:pPr>
        <w:spacing w:after="200" w:line="276" w:lineRule="auto"/>
        <w:ind w:firstLine="0"/>
        <w:jc w:val="left"/>
      </w:pPr>
      <w:r>
        <w:br w:type="page"/>
      </w:r>
    </w:p>
    <w:p w:rsidR="00A12651" w:rsidRDefault="00A12651" w:rsidP="00A12651">
      <w:pPr>
        <w:pStyle w:val="2"/>
      </w:pPr>
      <w:bookmarkStart w:id="51" w:name="_Toc533273250"/>
      <w:bookmarkStart w:id="52" w:name="_Toc533274535"/>
      <w:bookmarkStart w:id="53" w:name="_Toc533274922"/>
      <w:r>
        <w:lastRenderedPageBreak/>
        <w:t>Описание функций</w:t>
      </w:r>
      <w:bookmarkEnd w:id="51"/>
      <w:bookmarkEnd w:id="52"/>
      <w:bookmarkEnd w:id="53"/>
      <w:r w:rsidR="00480391">
        <w:rPr>
          <w:lang w:val="en-US"/>
        </w:rPr>
        <w:t xml:space="preserve"> </w:t>
      </w:r>
    </w:p>
    <w:p w:rsidR="001D70F1" w:rsidRPr="001D70F1" w:rsidRDefault="001D70F1" w:rsidP="001D70F1">
      <w:pPr>
        <w:pStyle w:val="ab"/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1D70F1">
        <w:rPr>
          <w:shd w:val="clear" w:color="auto" w:fill="D9D9D9" w:themeFill="background1" w:themeFillShade="D9"/>
        </w:rPr>
        <w:t xml:space="preserve"> swapint(</w:t>
      </w:r>
      <w:r w:rsidRPr="001D70F1">
        <w:rPr>
          <w:color w:val="0000FF"/>
          <w:shd w:val="clear" w:color="auto" w:fill="D9D9D9" w:themeFill="background1" w:themeFillShade="D9"/>
        </w:rPr>
        <w:t>int</w:t>
      </w:r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n1</w:t>
      </w:r>
      <w:r w:rsidRPr="001D70F1">
        <w:rPr>
          <w:shd w:val="clear" w:color="auto" w:fill="D9D9D9" w:themeFill="background1" w:themeFillShade="D9"/>
        </w:rPr>
        <w:t xml:space="preserve">, </w:t>
      </w:r>
      <w:r w:rsidRPr="001D70F1">
        <w:rPr>
          <w:color w:val="0000FF"/>
          <w:shd w:val="clear" w:color="auto" w:fill="D9D9D9" w:themeFill="background1" w:themeFillShade="D9"/>
        </w:rPr>
        <w:t>int</w:t>
      </w:r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n2</w:t>
      </w:r>
      <w:r w:rsidRPr="001D70F1">
        <w:rPr>
          <w:shd w:val="clear" w:color="auto" w:fill="D9D9D9" w:themeFill="background1" w:themeFillShade="D9"/>
        </w:rPr>
        <w:t>)</w:t>
      </w:r>
    </w:p>
    <w:p w:rsidR="001D70F1" w:rsidRDefault="00A12651" w:rsidP="00A12651">
      <w:r w:rsidRPr="00FA678F">
        <w:rPr>
          <w:b/>
        </w:rPr>
        <w:t>Назначение:</w:t>
      </w:r>
      <w:r w:rsidR="001D70F1" w:rsidRPr="001D70F1">
        <w:t xml:space="preserve"> </w:t>
      </w:r>
      <w:r w:rsidR="001D70F1">
        <w:t>Меняет два элемента массива</w:t>
      </w:r>
      <w:r w:rsidR="001D70F1" w:rsidRPr="001E54EF">
        <w:t xml:space="preserve"> </w:t>
      </w:r>
      <w:r w:rsidR="00A1058F">
        <w:t>(тип</w:t>
      </w:r>
      <w:r w:rsidR="001D70F1">
        <w:t xml:space="preserve"> </w:t>
      </w:r>
      <w:r w:rsidR="00DD5FEF" w:rsidRPr="001D70F1">
        <w:rPr>
          <w:color w:val="0000FF"/>
          <w:shd w:val="clear" w:color="auto" w:fill="D9D9D9" w:themeFill="background1" w:themeFillShade="D9"/>
        </w:rPr>
        <w:t>int</w:t>
      </w:r>
      <w:r w:rsidR="00A1058F">
        <w:t>)</w:t>
      </w:r>
      <w:r w:rsidR="001D70F1">
        <w:t xml:space="preserve"> местами. </w:t>
      </w:r>
    </w:p>
    <w:p w:rsidR="00A12651" w:rsidRDefault="00144358" w:rsidP="00A12651"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93036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A56CAE">
        <w:t xml:space="preserve"> 1 элемент</w:t>
      </w:r>
      <w:r w:rsidR="00A56CAE" w:rsidRPr="00AF237A">
        <w:t>,</w:t>
      </w:r>
      <w:r w:rsidR="001E54EF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56CAE">
        <w:t xml:space="preserve"> </w:t>
      </w:r>
      <w:r w:rsidR="001E54EF">
        <w:t>2 элемент.</w:t>
      </w:r>
    </w:p>
    <w:p w:rsidR="00496B36" w:rsidRPr="006926C0" w:rsidRDefault="00A12651" w:rsidP="00496B36">
      <w:pPr>
        <w:rPr>
          <w:b/>
        </w:rPr>
      </w:pPr>
      <w:r w:rsidRPr="004D31C6">
        <w:rPr>
          <w:b/>
        </w:rPr>
        <w:t>Выход</w:t>
      </w:r>
      <w:r w:rsidR="005A319C" w:rsidRPr="004D31C6">
        <w:rPr>
          <w:b/>
        </w:rPr>
        <w:t xml:space="preserve">ные </w:t>
      </w:r>
      <w:r w:rsidR="00194C57" w:rsidRPr="004D31C6">
        <w:rPr>
          <w:b/>
        </w:rPr>
        <w:t>данные</w:t>
      </w:r>
      <w:r w:rsidRPr="00BD208D">
        <w:rPr>
          <w:b/>
        </w:rPr>
        <w:t>:</w:t>
      </w:r>
      <w:r w:rsidR="006926C0">
        <w:rPr>
          <w:b/>
        </w:rPr>
        <w:t xml:space="preserve"> </w:t>
      </w:r>
      <w:r w:rsidR="006926C0" w:rsidRPr="00BB47FB">
        <w:t>Отсутствуют</w:t>
      </w:r>
    </w:p>
    <w:p w:rsidR="001D70F1" w:rsidRPr="007F3974" w:rsidRDefault="00A1058F" w:rsidP="00A1058F">
      <w:pPr>
        <w:pStyle w:val="ab"/>
        <w:rPr>
          <w:lang w:val="ru-RU"/>
        </w:rPr>
      </w:pPr>
      <w:r w:rsidRPr="00A1058F">
        <w:rPr>
          <w:color w:val="0070C0"/>
          <w:shd w:val="clear" w:color="auto" w:fill="D9D9D9" w:themeFill="background1" w:themeFillShade="D9"/>
        </w:rPr>
        <w:t>void</w:t>
      </w:r>
      <w:r w:rsidRPr="007F3974">
        <w:rPr>
          <w:shd w:val="clear" w:color="auto" w:fill="D9D9D9" w:themeFill="background1" w:themeFillShade="D9"/>
          <w:lang w:val="ru-RU"/>
        </w:rPr>
        <w:t xml:space="preserve"> </w:t>
      </w:r>
      <w:r w:rsidRPr="00A1058F">
        <w:rPr>
          <w:shd w:val="clear" w:color="auto" w:fill="D9D9D9" w:themeFill="background1" w:themeFillShade="D9"/>
        </w:rPr>
        <w:t>swaplong</w:t>
      </w:r>
      <w:r w:rsidRPr="007F3974">
        <w:rPr>
          <w:shd w:val="clear" w:color="auto" w:fill="D9D9D9" w:themeFill="background1" w:themeFillShade="D9"/>
          <w:lang w:val="ru-RU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7F3974">
        <w:rPr>
          <w:shd w:val="clear" w:color="auto" w:fill="D9D9D9" w:themeFill="background1" w:themeFillShade="D9"/>
          <w:lang w:val="ru-RU"/>
        </w:rPr>
        <w:t xml:space="preserve"> </w:t>
      </w:r>
      <w:r w:rsidR="00DD5FEF" w:rsidRPr="007F3974">
        <w:rPr>
          <w:color w:val="808080"/>
          <w:shd w:val="clear" w:color="auto" w:fill="D9D9D9" w:themeFill="background1" w:themeFillShade="D9"/>
          <w:lang w:val="ru-RU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7F3974">
        <w:rPr>
          <w:color w:val="808080"/>
          <w:shd w:val="clear" w:color="auto" w:fill="D9D9D9" w:themeFill="background1" w:themeFillShade="D9"/>
          <w:lang w:val="ru-RU"/>
        </w:rPr>
        <w:t>1</w:t>
      </w:r>
      <w:r w:rsidRPr="007F3974">
        <w:rPr>
          <w:shd w:val="clear" w:color="auto" w:fill="D9D9D9" w:themeFill="background1" w:themeFillShade="D9"/>
          <w:lang w:val="ru-RU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7F3974">
        <w:rPr>
          <w:shd w:val="clear" w:color="auto" w:fill="D9D9D9" w:themeFill="background1" w:themeFillShade="D9"/>
          <w:lang w:val="ru-RU"/>
        </w:rPr>
        <w:t xml:space="preserve"> </w:t>
      </w:r>
      <w:r w:rsidR="00DD5FEF" w:rsidRPr="007F3974">
        <w:rPr>
          <w:color w:val="808080"/>
          <w:shd w:val="clear" w:color="auto" w:fill="D9D9D9" w:themeFill="background1" w:themeFillShade="D9"/>
          <w:lang w:val="ru-RU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7F3974">
        <w:rPr>
          <w:color w:val="808080"/>
          <w:shd w:val="clear" w:color="auto" w:fill="D9D9D9" w:themeFill="background1" w:themeFillShade="D9"/>
          <w:lang w:val="ru-RU"/>
        </w:rPr>
        <w:t>1</w:t>
      </w:r>
      <w:r w:rsidRPr="007F3974">
        <w:rPr>
          <w:shd w:val="clear" w:color="auto" w:fill="D9D9D9" w:themeFill="background1" w:themeFillShade="D9"/>
          <w:lang w:val="ru-RU"/>
        </w:rPr>
        <w:t>)</w:t>
      </w:r>
    </w:p>
    <w:p w:rsidR="001D70F1" w:rsidRPr="00DD5FEF" w:rsidRDefault="00FA678F" w:rsidP="00DD5FEF">
      <w:r w:rsidRPr="00FA678F">
        <w:rPr>
          <w:b/>
        </w:rPr>
        <w:t>Назначение:</w:t>
      </w:r>
      <w:r w:rsidR="00DD5FEF" w:rsidRPr="00DD5FEF">
        <w:t xml:space="preserve"> </w:t>
      </w:r>
      <w:r w:rsidR="00DD5FEF">
        <w:t>Меняет два элемента массива</w:t>
      </w:r>
      <w:r w:rsidR="00DD5FEF" w:rsidRPr="001E54EF">
        <w:t xml:space="preserve"> </w:t>
      </w:r>
      <w:r w:rsidR="00DD5FEF">
        <w:t xml:space="preserve">(тип </w:t>
      </w:r>
      <w:r w:rsidR="00DD5FEF" w:rsidRPr="00A1058F">
        <w:rPr>
          <w:color w:val="2B91AF"/>
          <w:shd w:val="clear" w:color="auto" w:fill="D9D9D9" w:themeFill="background1" w:themeFillShade="D9"/>
        </w:rPr>
        <w:t>ULONGLONG</w:t>
      </w:r>
      <w:r w:rsidR="00DD5FEF">
        <w:t>) местами.</w:t>
      </w:r>
    </w:p>
    <w:p w:rsidR="001D70F1" w:rsidRPr="00DB2267" w:rsidRDefault="007A2087" w:rsidP="001D70F1">
      <w:r w:rsidRPr="00FA678F">
        <w:rPr>
          <w:b/>
        </w:rPr>
        <w:t>Входные параметры</w:t>
      </w:r>
      <w:r w:rsidRPr="00144358">
        <w:rPr>
          <w:b/>
        </w:rPr>
        <w:t>:</w:t>
      </w:r>
      <w:r w:rsidR="00DB2267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493036">
        <w:t xml:space="preserve"> 1 элемент,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F237A">
        <w:t xml:space="preserve"> </w:t>
      </w:r>
      <w:r w:rsidR="002B49B5">
        <w:t>2 элемент</w:t>
      </w:r>
      <w:r w:rsidR="00DB2267">
        <w:t>.</w:t>
      </w:r>
    </w:p>
    <w:p w:rsidR="001D70F1" w:rsidRPr="00BD208D" w:rsidRDefault="004D31C6" w:rsidP="004D31C6">
      <w:pPr>
        <w:rPr>
          <w:b/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4D31C6">
        <w:rPr>
          <w:b/>
          <w:lang w:val="en-US"/>
        </w:rPr>
        <w:t>:</w:t>
      </w:r>
      <w:r w:rsidR="006926C0" w:rsidRPr="00BD208D">
        <w:rPr>
          <w:b/>
          <w:lang w:val="en-US"/>
        </w:rPr>
        <w:t xml:space="preserve"> </w:t>
      </w:r>
      <w:r w:rsidR="006926C0" w:rsidRPr="00BB47FB">
        <w:t>Отсутствуют</w:t>
      </w:r>
    </w:p>
    <w:p w:rsidR="001D70F1" w:rsidRPr="006156C3" w:rsidRDefault="006156C3" w:rsidP="006156C3">
      <w:pPr>
        <w:pStyle w:val="ab"/>
      </w:pPr>
      <w:r w:rsidRPr="00A1058F">
        <w:rPr>
          <w:color w:val="0000FF"/>
          <w:shd w:val="clear" w:color="auto" w:fill="D9D9D9" w:themeFill="background1" w:themeFillShade="D9"/>
        </w:rPr>
        <w:t>int</w:t>
      </w:r>
      <w:r w:rsidR="00A1058F" w:rsidRPr="006156C3">
        <w:rPr>
          <w:shd w:val="clear" w:color="auto" w:fill="D9D9D9" w:themeFill="background1" w:themeFillShade="D9"/>
        </w:rPr>
        <w:t xml:space="preserve"> ListDirectoryContents(</w:t>
      </w:r>
      <w:r w:rsidR="00BB2A99">
        <w:rPr>
          <w:color w:val="0000FF"/>
          <w:shd w:val="clear" w:color="auto" w:fill="D9D9D9" w:themeFill="background1" w:themeFillShade="D9"/>
        </w:rPr>
        <w:t>const</w:t>
      </w:r>
      <w:r w:rsidR="00A1058F" w:rsidRPr="006156C3">
        <w:rPr>
          <w:shd w:val="clear" w:color="auto" w:fill="D9D9D9" w:themeFill="background1" w:themeFillShade="D9"/>
        </w:rPr>
        <w:t xml:space="preserve"> </w:t>
      </w:r>
      <w:r w:rsidR="006757F8">
        <w:rPr>
          <w:color w:val="2B91AF"/>
          <w:shd w:val="clear" w:color="auto" w:fill="D9D9D9" w:themeFill="background1" w:themeFillShade="D9"/>
        </w:rPr>
        <w:t>wchar_t</w:t>
      </w:r>
      <w:r w:rsidR="00A1058F" w:rsidRPr="006156C3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*sDir</w:t>
      </w:r>
      <w:r w:rsidR="00A1058F" w:rsidRPr="006156C3">
        <w:rPr>
          <w:shd w:val="clear" w:color="auto" w:fill="D9D9D9" w:themeFill="background1" w:themeFillShade="D9"/>
        </w:rPr>
        <w:t xml:space="preserve">, </w:t>
      </w:r>
      <w:r w:rsidR="006757F8">
        <w:rPr>
          <w:color w:val="2B91AF"/>
          <w:shd w:val="clear" w:color="auto" w:fill="D9D9D9" w:themeFill="background1" w:themeFillShade="D9"/>
        </w:rPr>
        <w:t>wchar_t</w:t>
      </w:r>
      <w:r w:rsidR="00A1058F" w:rsidRPr="006156C3">
        <w:rPr>
          <w:shd w:val="clear" w:color="auto" w:fill="D9D9D9" w:themeFill="background1" w:themeFillShade="D9"/>
        </w:rPr>
        <w:t xml:space="preserve"> </w:t>
      </w:r>
      <w:r w:rsidR="00AA2961">
        <w:rPr>
          <w:color w:val="808080"/>
          <w:shd w:val="clear" w:color="auto" w:fill="D9D9D9" w:themeFill="background1" w:themeFillShade="D9"/>
        </w:rPr>
        <w:t>***fileNames</w:t>
      </w:r>
      <w:r w:rsidR="00A1058F" w:rsidRPr="006156C3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>** filesize</w:t>
      </w:r>
      <w:r w:rsidR="00A1058F" w:rsidRPr="006156C3">
        <w:rPr>
          <w:shd w:val="clear" w:color="auto" w:fill="D9D9D9" w:themeFill="background1" w:themeFillShade="D9"/>
        </w:rPr>
        <w:t>)</w:t>
      </w:r>
    </w:p>
    <w:p w:rsidR="001D70F1" w:rsidRPr="00EE17F0" w:rsidRDefault="00FA678F" w:rsidP="001D70F1">
      <w:r w:rsidRPr="00FA678F">
        <w:rPr>
          <w:b/>
        </w:rPr>
        <w:t>Назначение:</w:t>
      </w:r>
      <w:r w:rsidR="00EE17F0">
        <w:t xml:space="preserve"> Проверяет правильность ввода пути, считает количество файлов в папке и записывает имена и размеры файлов в массивы.</w:t>
      </w:r>
    </w:p>
    <w:p w:rsidR="001D70F1" w:rsidRPr="007E3A79" w:rsidRDefault="00DB4895" w:rsidP="001D70F1">
      <w:r w:rsidRPr="00FA678F">
        <w:rPr>
          <w:b/>
        </w:rPr>
        <w:t>Входные параметры</w:t>
      </w:r>
      <w:r w:rsidRPr="007A2087">
        <w:rPr>
          <w:b/>
        </w:rPr>
        <w:t xml:space="preserve">: </w:t>
      </w:r>
      <w:r w:rsidR="00EE17F0" w:rsidRPr="00C875A1">
        <w:rPr>
          <w:b/>
          <w:lang w:val="en-US"/>
        </w:rPr>
        <w:t>sDir</w:t>
      </w:r>
      <w:r w:rsidR="00EE17F0" w:rsidRPr="007E3A79">
        <w:t xml:space="preserve"> </w:t>
      </w:r>
      <w:r w:rsidR="00C90323" w:rsidRPr="007E3A79">
        <w:t>–</w:t>
      </w:r>
      <w:r w:rsidR="00EE17F0" w:rsidRPr="007E3A79">
        <w:t xml:space="preserve"> </w:t>
      </w:r>
      <w:r w:rsidR="006324A8">
        <w:t>строка</w:t>
      </w:r>
      <w:r w:rsidR="00EE17F0" w:rsidRPr="007E3A79">
        <w:t>,</w:t>
      </w:r>
      <w:r w:rsidR="006324A8">
        <w:t xml:space="preserve"> содержащая путь к папке,</w:t>
      </w:r>
    </w:p>
    <w:p w:rsidR="00EE17F0" w:rsidRPr="002C250D" w:rsidRDefault="002902A7" w:rsidP="002902A7">
      <w:pPr>
        <w:ind w:firstLine="0"/>
      </w:pPr>
      <w:r w:rsidRPr="007E3A79">
        <w:tab/>
      </w:r>
      <w:r w:rsidRPr="00C875A1">
        <w:rPr>
          <w:b/>
          <w:lang w:val="en-US"/>
        </w:rPr>
        <w:t>fileNames</w:t>
      </w:r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7E3A79">
        <w:t>Ма</w:t>
      </w:r>
      <w:r w:rsidR="008F3A6F">
        <w:t xml:space="preserve">ссив </w:t>
      </w:r>
      <w:r w:rsidR="006324A8">
        <w:t>для записи полных имен файлов</w:t>
      </w:r>
      <w:r w:rsidRPr="002C250D">
        <w:t>,</w:t>
      </w:r>
    </w:p>
    <w:p w:rsidR="002902A7" w:rsidRPr="002C250D" w:rsidRDefault="002902A7" w:rsidP="002902A7">
      <w:pPr>
        <w:ind w:firstLine="0"/>
      </w:pPr>
      <w:r w:rsidRPr="002C250D">
        <w:tab/>
      </w:r>
      <w:r w:rsidRPr="00C875A1">
        <w:rPr>
          <w:b/>
          <w:lang w:val="en-US"/>
        </w:rPr>
        <w:t>filesize</w:t>
      </w:r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8F3A6F">
        <w:t>Массив</w:t>
      </w:r>
      <w:r w:rsidR="006324A8">
        <w:t xml:space="preserve"> для записи</w:t>
      </w:r>
      <w:r w:rsidR="008F3A6F">
        <w:t xml:space="preserve"> размеров файлов</w:t>
      </w:r>
      <w:r w:rsidRPr="002C250D">
        <w:t>.</w:t>
      </w:r>
    </w:p>
    <w:p w:rsidR="001D70F1" w:rsidRPr="00FC093D" w:rsidRDefault="00884ACB" w:rsidP="00FC093D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901ED8">
        <w:t xml:space="preserve"> Количество файлов в папке. </w:t>
      </w:r>
    </w:p>
    <w:p w:rsidR="00901ED8" w:rsidRPr="00381261" w:rsidRDefault="00901ED8" w:rsidP="00901ED8">
      <w:pPr>
        <w:pStyle w:val="ab"/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381261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entpath</w:t>
      </w:r>
      <w:r w:rsidRPr="00381261">
        <w:rPr>
          <w:shd w:val="clear" w:color="auto" w:fill="D9D9D9" w:themeFill="background1" w:themeFillShade="D9"/>
        </w:rPr>
        <w:t>(</w:t>
      </w:r>
      <w:r>
        <w:rPr>
          <w:color w:val="2B91AF"/>
          <w:shd w:val="clear" w:color="auto" w:fill="D9D9D9" w:themeFill="background1" w:themeFillShade="D9"/>
        </w:rPr>
        <w:t xml:space="preserve">wchar_t </w:t>
      </w:r>
      <w:r>
        <w:rPr>
          <w:color w:val="808080"/>
          <w:shd w:val="clear" w:color="auto" w:fill="D9D9D9" w:themeFill="background1" w:themeFillShade="D9"/>
        </w:rPr>
        <w:t>**path</w:t>
      </w:r>
      <w:r w:rsidRPr="00381261">
        <w:rPr>
          <w:shd w:val="clear" w:color="auto" w:fill="D9D9D9" w:themeFill="background1" w:themeFillShade="D9"/>
        </w:rPr>
        <w:t>)</w:t>
      </w:r>
    </w:p>
    <w:p w:rsidR="00901ED8" w:rsidRDefault="00FA678F" w:rsidP="00901ED8">
      <w:r w:rsidRPr="00FA678F">
        <w:rPr>
          <w:b/>
        </w:rPr>
        <w:t>Назначение:</w:t>
      </w:r>
      <w:r w:rsidR="00901ED8">
        <w:t xml:space="preserve"> </w:t>
      </w:r>
      <w:r w:rsidR="006B2474">
        <w:t>Ввод пути к файлам</w:t>
      </w:r>
      <w:r w:rsidR="00901ED8">
        <w:t>.</w:t>
      </w:r>
    </w:p>
    <w:p w:rsidR="00901ED8" w:rsidRPr="006324A8" w:rsidRDefault="00EE6B5D" w:rsidP="00901ED8">
      <w:r w:rsidRPr="00FA678F">
        <w:rPr>
          <w:b/>
        </w:rPr>
        <w:t>Входные параметры</w:t>
      </w:r>
      <w:r w:rsidRPr="00A0304E">
        <w:rPr>
          <w:b/>
        </w:rPr>
        <w:t>:</w:t>
      </w:r>
      <w:r w:rsidR="00340E5A" w:rsidRPr="00A0304E">
        <w:t xml:space="preserve"> </w:t>
      </w:r>
      <w:r w:rsidR="006324A8">
        <w:rPr>
          <w:lang w:val="en-US"/>
        </w:rPr>
        <w:t>path</w:t>
      </w:r>
      <w:r w:rsidR="006324A8" w:rsidRPr="006324A8">
        <w:t xml:space="preserve"> – </w:t>
      </w:r>
      <w:r w:rsidR="006324A8">
        <w:t>указатель на массив, в котором будет записанное введенный пользователем путь.</w:t>
      </w:r>
    </w:p>
    <w:p w:rsidR="00FC093D" w:rsidRPr="007F3974" w:rsidRDefault="00FC093D" w:rsidP="00A1058F">
      <w:pPr>
        <w:pStyle w:val="ab"/>
      </w:pPr>
      <w:r w:rsidRPr="006926C0">
        <w:rPr>
          <w:rFonts w:asciiTheme="minorHAnsi" w:hAnsiTheme="minorHAnsi" w:cstheme="minorHAnsi"/>
          <w:b/>
          <w:lang w:val="ru-RU"/>
        </w:rPr>
        <w:t>Выходные</w:t>
      </w:r>
      <w:r w:rsidRPr="007F3974">
        <w:rPr>
          <w:rFonts w:asciiTheme="minorHAnsi" w:hAnsiTheme="minorHAnsi" w:cstheme="minorHAnsi"/>
          <w:b/>
        </w:rPr>
        <w:t xml:space="preserve"> </w:t>
      </w:r>
      <w:r w:rsidRPr="006926C0">
        <w:rPr>
          <w:rFonts w:asciiTheme="minorHAnsi" w:hAnsiTheme="minorHAnsi" w:cstheme="minorHAnsi"/>
          <w:b/>
          <w:lang w:val="ru-RU"/>
        </w:rPr>
        <w:t>данные</w:t>
      </w:r>
      <w:r w:rsidRPr="007F3974">
        <w:rPr>
          <w:rFonts w:asciiTheme="minorHAnsi" w:hAnsiTheme="minorHAnsi" w:cstheme="minorHAnsi"/>
          <w:b/>
        </w:rPr>
        <w:t>:</w:t>
      </w:r>
      <w:r w:rsidRPr="007F3974">
        <w:rPr>
          <w:rFonts w:asciiTheme="minorHAnsi" w:hAnsiTheme="minorHAnsi" w:cstheme="minorHAnsi"/>
        </w:rPr>
        <w:t xml:space="preserve"> </w:t>
      </w:r>
      <w:r w:rsidR="00EE5F98" w:rsidRPr="00BD208D">
        <w:rPr>
          <w:rFonts w:asciiTheme="minorHAnsi" w:hAnsiTheme="minorHAnsi" w:cstheme="minorHAnsi"/>
          <w:lang w:val="ru-RU"/>
        </w:rPr>
        <w:t>Отсутствуют</w:t>
      </w:r>
      <w:r w:rsidR="00EE5F98" w:rsidRPr="007F3974">
        <w:t>.</w:t>
      </w:r>
    </w:p>
    <w:p w:rsidR="00A1058F" w:rsidRPr="00D40DF0" w:rsidRDefault="00F96DC3" w:rsidP="00A1058F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="00A1058F" w:rsidRPr="00D40DF0">
        <w:rPr>
          <w:shd w:val="clear" w:color="auto" w:fill="D9D9D9" w:themeFill="background1" w:themeFillShade="D9"/>
        </w:rPr>
        <w:t xml:space="preserve"> </w:t>
      </w:r>
      <w:r w:rsidR="00A1058F" w:rsidRPr="00A1058F">
        <w:rPr>
          <w:shd w:val="clear" w:color="auto" w:fill="D9D9D9" w:themeFill="background1" w:themeFillShade="D9"/>
        </w:rPr>
        <w:t>choose</w:t>
      </w:r>
      <w:r w:rsidR="00A1058F" w:rsidRPr="00D40DF0">
        <w:rPr>
          <w:shd w:val="clear" w:color="auto" w:fill="D9D9D9" w:themeFill="background1" w:themeFillShade="D9"/>
        </w:rPr>
        <w:t>(</w:t>
      </w:r>
      <w:r w:rsidR="002916D3" w:rsidRPr="00A1058F">
        <w:rPr>
          <w:color w:val="2B91AF"/>
          <w:shd w:val="clear" w:color="auto" w:fill="D9D9D9" w:themeFill="background1" w:themeFillShade="D9"/>
        </w:rPr>
        <w:t>ULONGLONG</w:t>
      </w:r>
      <w:r w:rsidR="002916D3">
        <w:rPr>
          <w:color w:val="808080"/>
          <w:shd w:val="clear" w:color="auto" w:fill="D9D9D9" w:themeFill="background1" w:themeFillShade="D9"/>
        </w:rPr>
        <w:t>*</w:t>
      </w:r>
      <w:r w:rsidR="002916D3" w:rsidRPr="00A1058F">
        <w:rPr>
          <w:shd w:val="clear" w:color="auto" w:fill="D9D9D9" w:themeFill="background1" w:themeFillShade="D9"/>
        </w:rPr>
        <w:t xml:space="preserve"> </w:t>
      </w:r>
      <w:r w:rsidR="002916D3">
        <w:rPr>
          <w:color w:val="808080"/>
          <w:shd w:val="clear" w:color="auto" w:fill="D9D9D9" w:themeFill="background1" w:themeFillShade="D9"/>
        </w:rPr>
        <w:t>size</w:t>
      </w:r>
      <w:r w:rsidR="002916D3" w:rsidRPr="00A1058F">
        <w:rPr>
          <w:shd w:val="clear" w:color="auto" w:fill="D9D9D9" w:themeFill="background1" w:themeFillShade="D9"/>
        </w:rPr>
        <w:t xml:space="preserve"> ,</w:t>
      </w:r>
      <w:r w:rsidR="002916D3">
        <w:rPr>
          <w:shd w:val="clear" w:color="auto" w:fill="D9D9D9" w:themeFill="background1" w:themeFillShade="D9"/>
        </w:rPr>
        <w:t xml:space="preserve"> </w:t>
      </w:r>
      <w:r w:rsidR="002916D3" w:rsidRPr="00A1058F">
        <w:rPr>
          <w:color w:val="0000FF"/>
          <w:shd w:val="clear" w:color="auto" w:fill="D9D9D9" w:themeFill="background1" w:themeFillShade="D9"/>
        </w:rPr>
        <w:t>int</w:t>
      </w:r>
      <w:r w:rsidR="002916D3" w:rsidRPr="00A1058F">
        <w:rPr>
          <w:shd w:val="clear" w:color="auto" w:fill="D9D9D9" w:themeFill="background1" w:themeFillShade="D9"/>
        </w:rPr>
        <w:t xml:space="preserve"> </w:t>
      </w:r>
      <w:r w:rsidR="002916D3" w:rsidRPr="00A1058F">
        <w:rPr>
          <w:color w:val="808080"/>
          <w:shd w:val="clear" w:color="auto" w:fill="D9D9D9" w:themeFill="background1" w:themeFillShade="D9"/>
        </w:rPr>
        <w:t>n</w:t>
      </w:r>
      <w:r w:rsidR="002916D3">
        <w:rPr>
          <w:color w:val="808080"/>
          <w:shd w:val="clear" w:color="auto" w:fill="D9D9D9" w:themeFill="background1" w:themeFillShade="D9"/>
        </w:rPr>
        <w:t xml:space="preserve"> </w:t>
      </w:r>
      <w:r w:rsidR="002916D3" w:rsidRPr="00A1058F">
        <w:rPr>
          <w:shd w:val="clear" w:color="auto" w:fill="D9D9D9" w:themeFill="background1" w:themeFillShade="D9"/>
        </w:rPr>
        <w:t>,</w:t>
      </w:r>
      <w:r w:rsidR="002916D3">
        <w:rPr>
          <w:color w:val="808080"/>
          <w:shd w:val="clear" w:color="auto" w:fill="D9D9D9" w:themeFill="background1" w:themeFillShade="D9"/>
        </w:rPr>
        <w:t xml:space="preserve"> </w:t>
      </w:r>
      <w:r w:rsidR="002916D3" w:rsidRPr="00A1058F">
        <w:rPr>
          <w:color w:val="0000FF"/>
          <w:shd w:val="clear" w:color="auto" w:fill="D9D9D9" w:themeFill="background1" w:themeFillShade="D9"/>
        </w:rPr>
        <w:t>int</w:t>
      </w:r>
      <w:r w:rsidR="002916D3">
        <w:rPr>
          <w:color w:val="808080"/>
          <w:shd w:val="clear" w:color="auto" w:fill="D9D9D9" w:themeFill="background1" w:themeFillShade="D9"/>
        </w:rPr>
        <w:t>*</w:t>
      </w:r>
      <w:r w:rsidR="002916D3" w:rsidRPr="00A1058F">
        <w:rPr>
          <w:shd w:val="clear" w:color="auto" w:fill="D9D9D9" w:themeFill="background1" w:themeFillShade="D9"/>
        </w:rPr>
        <w:t xml:space="preserve"> </w:t>
      </w:r>
      <w:r w:rsidR="002916D3">
        <w:rPr>
          <w:color w:val="808080"/>
          <w:shd w:val="clear" w:color="auto" w:fill="D9D9D9" w:themeFill="background1" w:themeFillShade="D9"/>
        </w:rPr>
        <w:t>newId</w:t>
      </w:r>
      <w:r w:rsidR="00A1058F" w:rsidRPr="00D40DF0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FB29D3">
        <w:t xml:space="preserve"> </w:t>
      </w:r>
      <w:r w:rsidR="007532FF">
        <w:t>Реализуе</w:t>
      </w:r>
      <w:r w:rsidR="001A72C9">
        <w:t>т сортировку выбором для списка файлов.</w:t>
      </w:r>
    </w:p>
    <w:p w:rsidR="00604827" w:rsidRDefault="009439B0" w:rsidP="00792D9B">
      <w:r w:rsidRPr="00FA678F">
        <w:rPr>
          <w:b/>
        </w:rPr>
        <w:t>Входные параметры</w:t>
      </w:r>
      <w:r w:rsidRPr="00EE6B5D">
        <w:rPr>
          <w:b/>
        </w:rPr>
        <w:t>:</w:t>
      </w:r>
      <w:r w:rsidR="00792D9B">
        <w:t xml:space="preserve"> </w:t>
      </w:r>
      <w:r w:rsidR="00792D9B" w:rsidRPr="00F84A9E">
        <w:rPr>
          <w:b/>
        </w:rPr>
        <w:t>a</w:t>
      </w:r>
      <w:r w:rsidR="00792D9B" w:rsidRPr="006F7F9D">
        <w:t xml:space="preserve"> - </w:t>
      </w:r>
      <w:r w:rsidR="00792D9B">
        <w:t xml:space="preserve">Массив размеров файлов, </w:t>
      </w:r>
    </w:p>
    <w:p w:rsidR="00792D9B" w:rsidRDefault="00792D9B" w:rsidP="00792D9B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</w:t>
      </w:r>
      <w:r w:rsidR="004D727C">
        <w:t>массиве,</w:t>
      </w:r>
    </w:p>
    <w:p w:rsidR="0072212E" w:rsidRPr="0072212E" w:rsidRDefault="0072212E" w:rsidP="00792D9B">
      <w:r>
        <w:rPr>
          <w:b/>
          <w:lang w:val="en-US"/>
        </w:rPr>
        <w:t>newId</w:t>
      </w:r>
      <w:r w:rsidRPr="0072212E">
        <w:rPr>
          <w:b/>
        </w:rPr>
        <w:t xml:space="preserve"> </w:t>
      </w:r>
      <w:r>
        <w:rPr>
          <w:b/>
        </w:rPr>
        <w:t xml:space="preserve">– </w:t>
      </w:r>
      <w:r w:rsidR="00CE63E4">
        <w:t xml:space="preserve">массив индексов </w:t>
      </w:r>
      <w:r>
        <w:t>файлов.</w:t>
      </w:r>
    </w:p>
    <w:p w:rsidR="00F64DDA" w:rsidRPr="00536A35" w:rsidRDefault="00A0304E" w:rsidP="004B5973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</w:t>
      </w:r>
      <w:r w:rsidR="004B5973">
        <w:t>Отсутствуют</w:t>
      </w:r>
      <w:r w:rsidR="004B5973" w:rsidRPr="00536A35">
        <w:t>.</w:t>
      </w:r>
    </w:p>
    <w:p w:rsidR="001D70F1" w:rsidRPr="007B7EDF" w:rsidRDefault="00EA45B1" w:rsidP="00536A35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="007B7EDF" w:rsidRPr="00A1058F">
        <w:rPr>
          <w:shd w:val="clear" w:color="auto" w:fill="D9D9D9" w:themeFill="background1" w:themeFillShade="D9"/>
        </w:rPr>
        <w:t xml:space="preserve"> </w:t>
      </w:r>
      <w:r w:rsidR="00720634">
        <w:rPr>
          <w:shd w:val="clear" w:color="auto" w:fill="D9D9D9" w:themeFill="background1" w:themeFillShade="D9"/>
        </w:rPr>
        <w:t>insert</w:t>
      </w:r>
      <w:r w:rsidR="007B7EDF" w:rsidRPr="00A1058F">
        <w:rPr>
          <w:shd w:val="clear" w:color="auto" w:fill="D9D9D9" w:themeFill="background1" w:themeFillShade="D9"/>
        </w:rPr>
        <w:t>(</w:t>
      </w:r>
      <w:r w:rsidR="001B604F" w:rsidRPr="00A1058F">
        <w:rPr>
          <w:color w:val="2B91AF"/>
          <w:shd w:val="clear" w:color="auto" w:fill="D9D9D9" w:themeFill="background1" w:themeFillShade="D9"/>
        </w:rPr>
        <w:t>ULONGLONG</w:t>
      </w:r>
      <w:r w:rsidR="001B604F">
        <w:rPr>
          <w:color w:val="808080"/>
          <w:shd w:val="clear" w:color="auto" w:fill="D9D9D9" w:themeFill="background1" w:themeFillShade="D9"/>
        </w:rPr>
        <w:t>*</w:t>
      </w:r>
      <w:r w:rsidR="001B604F" w:rsidRPr="00A1058F">
        <w:rPr>
          <w:shd w:val="clear" w:color="auto" w:fill="D9D9D9" w:themeFill="background1" w:themeFillShade="D9"/>
        </w:rPr>
        <w:t xml:space="preserve"> </w:t>
      </w:r>
      <w:r w:rsidR="001B604F">
        <w:rPr>
          <w:color w:val="808080"/>
          <w:shd w:val="clear" w:color="auto" w:fill="D9D9D9" w:themeFill="background1" w:themeFillShade="D9"/>
        </w:rPr>
        <w:t>size</w:t>
      </w:r>
      <w:r w:rsidR="001B604F" w:rsidRPr="00A1058F">
        <w:rPr>
          <w:shd w:val="clear" w:color="auto" w:fill="D9D9D9" w:themeFill="background1" w:themeFillShade="D9"/>
        </w:rPr>
        <w:t xml:space="preserve"> ,</w:t>
      </w:r>
      <w:r w:rsidR="001B604F">
        <w:rPr>
          <w:shd w:val="clear" w:color="auto" w:fill="D9D9D9" w:themeFill="background1" w:themeFillShade="D9"/>
        </w:rPr>
        <w:t xml:space="preserve"> </w:t>
      </w:r>
      <w:r w:rsidR="001B604F" w:rsidRPr="00A1058F">
        <w:rPr>
          <w:color w:val="0000FF"/>
          <w:shd w:val="clear" w:color="auto" w:fill="D9D9D9" w:themeFill="background1" w:themeFillShade="D9"/>
        </w:rPr>
        <w:t>int</w:t>
      </w:r>
      <w:r w:rsidR="001B604F" w:rsidRPr="00A1058F">
        <w:rPr>
          <w:shd w:val="clear" w:color="auto" w:fill="D9D9D9" w:themeFill="background1" w:themeFillShade="D9"/>
        </w:rPr>
        <w:t xml:space="preserve"> </w:t>
      </w:r>
      <w:r w:rsidR="001B604F" w:rsidRPr="00A1058F">
        <w:rPr>
          <w:color w:val="808080"/>
          <w:shd w:val="clear" w:color="auto" w:fill="D9D9D9" w:themeFill="background1" w:themeFillShade="D9"/>
        </w:rPr>
        <w:t>n</w:t>
      </w:r>
      <w:r w:rsidR="001B604F">
        <w:rPr>
          <w:color w:val="808080"/>
          <w:shd w:val="clear" w:color="auto" w:fill="D9D9D9" w:themeFill="background1" w:themeFillShade="D9"/>
        </w:rPr>
        <w:t xml:space="preserve"> </w:t>
      </w:r>
      <w:r w:rsidR="001B604F" w:rsidRPr="00A1058F">
        <w:rPr>
          <w:shd w:val="clear" w:color="auto" w:fill="D9D9D9" w:themeFill="background1" w:themeFillShade="D9"/>
        </w:rPr>
        <w:t>,</w:t>
      </w:r>
      <w:r w:rsidR="001B604F">
        <w:rPr>
          <w:color w:val="808080"/>
          <w:shd w:val="clear" w:color="auto" w:fill="D9D9D9" w:themeFill="background1" w:themeFillShade="D9"/>
        </w:rPr>
        <w:t xml:space="preserve"> </w:t>
      </w:r>
      <w:r w:rsidR="001B604F" w:rsidRPr="00A1058F">
        <w:rPr>
          <w:color w:val="0000FF"/>
          <w:shd w:val="clear" w:color="auto" w:fill="D9D9D9" w:themeFill="background1" w:themeFillShade="D9"/>
        </w:rPr>
        <w:t>int</w:t>
      </w:r>
      <w:r w:rsidR="001B604F">
        <w:rPr>
          <w:color w:val="808080"/>
          <w:shd w:val="clear" w:color="auto" w:fill="D9D9D9" w:themeFill="background1" w:themeFillShade="D9"/>
        </w:rPr>
        <w:t>*</w:t>
      </w:r>
      <w:r w:rsidR="001B604F" w:rsidRPr="00A1058F">
        <w:rPr>
          <w:shd w:val="clear" w:color="auto" w:fill="D9D9D9" w:themeFill="background1" w:themeFillShade="D9"/>
        </w:rPr>
        <w:t xml:space="preserve"> </w:t>
      </w:r>
      <w:r w:rsidR="001B604F">
        <w:rPr>
          <w:color w:val="808080"/>
          <w:shd w:val="clear" w:color="auto" w:fill="D9D9D9" w:themeFill="background1" w:themeFillShade="D9"/>
        </w:rPr>
        <w:t>newId</w:t>
      </w:r>
      <w:r w:rsidR="007B7EDF"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вставками для списка файлов.</w:t>
      </w:r>
    </w:p>
    <w:p w:rsidR="00604827" w:rsidRDefault="005B51FC" w:rsidP="00604827">
      <w:r w:rsidRPr="00FA678F">
        <w:rPr>
          <w:b/>
        </w:rPr>
        <w:t>Входные параметры</w:t>
      </w:r>
      <w:r w:rsidRPr="009439B0">
        <w:rPr>
          <w:b/>
        </w:rPr>
        <w:t>:</w:t>
      </w:r>
      <w:r w:rsidR="00DD742C">
        <w:t xml:space="preserve"> </w:t>
      </w:r>
      <w:r w:rsidR="00604827" w:rsidRPr="00F84A9E">
        <w:rPr>
          <w:b/>
        </w:rPr>
        <w:t>a</w:t>
      </w:r>
      <w:r w:rsidR="00604827" w:rsidRPr="006F7F9D">
        <w:t xml:space="preserve"> - </w:t>
      </w:r>
      <w:r w:rsidR="00604827">
        <w:t xml:space="preserve">Массив размеров файлов, </w:t>
      </w:r>
    </w:p>
    <w:p w:rsidR="001D70F1" w:rsidRDefault="00604827" w:rsidP="00604827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</w:t>
      </w:r>
      <w:r w:rsidR="004D727C">
        <w:t>элементов в массиве,</w:t>
      </w:r>
      <w:r>
        <w:t xml:space="preserve"> </w:t>
      </w:r>
    </w:p>
    <w:p w:rsidR="00233264" w:rsidRDefault="00233264" w:rsidP="00D3631A">
      <w:r>
        <w:rPr>
          <w:b/>
          <w:lang w:val="en-US"/>
        </w:rPr>
        <w:t>newId</w:t>
      </w:r>
      <w:r w:rsidRPr="0072212E">
        <w:rPr>
          <w:b/>
        </w:rPr>
        <w:t xml:space="preserve"> </w:t>
      </w:r>
      <w:r>
        <w:rPr>
          <w:b/>
        </w:rPr>
        <w:t xml:space="preserve">– </w:t>
      </w:r>
      <w:r w:rsidR="0042225D">
        <w:t xml:space="preserve">массив индексов </w:t>
      </w:r>
      <w:r>
        <w:t>файлов.</w:t>
      </w:r>
    </w:p>
    <w:p w:rsidR="00D3631A" w:rsidRDefault="00A0304E" w:rsidP="00A77687">
      <w:r w:rsidRPr="004D31C6">
        <w:rPr>
          <w:b/>
        </w:rPr>
        <w:lastRenderedPageBreak/>
        <w:t xml:space="preserve">Выходные </w:t>
      </w:r>
      <w:r w:rsidR="00CE5FA1" w:rsidRPr="004D31C6">
        <w:rPr>
          <w:b/>
        </w:rPr>
        <w:t>данные</w:t>
      </w:r>
      <w:r w:rsidR="00CE5FA1" w:rsidRPr="00FC093D">
        <w:rPr>
          <w:b/>
        </w:rPr>
        <w:t>:</w:t>
      </w:r>
      <w:r w:rsidR="00CE5FA1">
        <w:t xml:space="preserve"> </w:t>
      </w:r>
      <w:r w:rsidR="00D83ABD">
        <w:t>Отсутствуют</w:t>
      </w:r>
      <w:r w:rsidR="00D83ABD" w:rsidRPr="00D40DF0">
        <w:t>.</w:t>
      </w:r>
    </w:p>
    <w:p w:rsidR="001D70F1" w:rsidRPr="00AA72F5" w:rsidRDefault="00EA45B1" w:rsidP="001D70F1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="007B7EDF" w:rsidRPr="00AA72F5">
        <w:rPr>
          <w:shd w:val="clear" w:color="auto" w:fill="D9D9D9" w:themeFill="background1" w:themeFillShade="D9"/>
        </w:rPr>
        <w:t xml:space="preserve"> </w:t>
      </w:r>
      <w:r w:rsidR="00720634">
        <w:rPr>
          <w:shd w:val="clear" w:color="auto" w:fill="D9D9D9" w:themeFill="background1" w:themeFillShade="D9"/>
        </w:rPr>
        <w:t>bubble</w:t>
      </w:r>
      <w:r w:rsidR="007B7EDF" w:rsidRPr="00AA72F5">
        <w:rPr>
          <w:shd w:val="clear" w:color="auto" w:fill="D9D9D9" w:themeFill="background1" w:themeFillShade="D9"/>
        </w:rPr>
        <w:t>(</w:t>
      </w:r>
      <w:r w:rsidR="002247E8" w:rsidRPr="00A1058F">
        <w:rPr>
          <w:color w:val="2B91AF"/>
          <w:shd w:val="clear" w:color="auto" w:fill="D9D9D9" w:themeFill="background1" w:themeFillShade="D9"/>
        </w:rPr>
        <w:t>ULONGLONG</w:t>
      </w:r>
      <w:r w:rsidR="002247E8">
        <w:rPr>
          <w:color w:val="808080"/>
          <w:shd w:val="clear" w:color="auto" w:fill="D9D9D9" w:themeFill="background1" w:themeFillShade="D9"/>
        </w:rPr>
        <w:t>*</w:t>
      </w:r>
      <w:r w:rsidR="002247E8" w:rsidRPr="00A1058F">
        <w:rPr>
          <w:shd w:val="clear" w:color="auto" w:fill="D9D9D9" w:themeFill="background1" w:themeFillShade="D9"/>
        </w:rPr>
        <w:t xml:space="preserve"> </w:t>
      </w:r>
      <w:r w:rsidR="002247E8">
        <w:rPr>
          <w:color w:val="808080"/>
          <w:shd w:val="clear" w:color="auto" w:fill="D9D9D9" w:themeFill="background1" w:themeFillShade="D9"/>
        </w:rPr>
        <w:t>size</w:t>
      </w:r>
      <w:r w:rsidR="002247E8" w:rsidRPr="00A1058F">
        <w:rPr>
          <w:shd w:val="clear" w:color="auto" w:fill="D9D9D9" w:themeFill="background1" w:themeFillShade="D9"/>
        </w:rPr>
        <w:t xml:space="preserve"> ,</w:t>
      </w:r>
      <w:r w:rsidR="002247E8">
        <w:rPr>
          <w:shd w:val="clear" w:color="auto" w:fill="D9D9D9" w:themeFill="background1" w:themeFillShade="D9"/>
        </w:rPr>
        <w:t xml:space="preserve"> </w:t>
      </w:r>
      <w:r w:rsidR="002247E8" w:rsidRPr="00A1058F">
        <w:rPr>
          <w:color w:val="0000FF"/>
          <w:shd w:val="clear" w:color="auto" w:fill="D9D9D9" w:themeFill="background1" w:themeFillShade="D9"/>
        </w:rPr>
        <w:t>int</w:t>
      </w:r>
      <w:r w:rsidR="002247E8" w:rsidRPr="00A1058F">
        <w:rPr>
          <w:shd w:val="clear" w:color="auto" w:fill="D9D9D9" w:themeFill="background1" w:themeFillShade="D9"/>
        </w:rPr>
        <w:t xml:space="preserve"> </w:t>
      </w:r>
      <w:r w:rsidR="002247E8" w:rsidRPr="00A1058F">
        <w:rPr>
          <w:color w:val="808080"/>
          <w:shd w:val="clear" w:color="auto" w:fill="D9D9D9" w:themeFill="background1" w:themeFillShade="D9"/>
        </w:rPr>
        <w:t>n</w:t>
      </w:r>
      <w:r w:rsidR="002247E8">
        <w:rPr>
          <w:color w:val="808080"/>
          <w:shd w:val="clear" w:color="auto" w:fill="D9D9D9" w:themeFill="background1" w:themeFillShade="D9"/>
        </w:rPr>
        <w:t xml:space="preserve"> </w:t>
      </w:r>
      <w:r w:rsidR="002247E8" w:rsidRPr="00A1058F">
        <w:rPr>
          <w:shd w:val="clear" w:color="auto" w:fill="D9D9D9" w:themeFill="background1" w:themeFillShade="D9"/>
        </w:rPr>
        <w:t>,</w:t>
      </w:r>
      <w:r w:rsidR="002247E8">
        <w:rPr>
          <w:color w:val="808080"/>
          <w:shd w:val="clear" w:color="auto" w:fill="D9D9D9" w:themeFill="background1" w:themeFillShade="D9"/>
        </w:rPr>
        <w:t xml:space="preserve"> </w:t>
      </w:r>
      <w:r w:rsidR="002247E8" w:rsidRPr="00A1058F">
        <w:rPr>
          <w:color w:val="0000FF"/>
          <w:shd w:val="clear" w:color="auto" w:fill="D9D9D9" w:themeFill="background1" w:themeFillShade="D9"/>
        </w:rPr>
        <w:t>int</w:t>
      </w:r>
      <w:r w:rsidR="002247E8">
        <w:rPr>
          <w:color w:val="808080"/>
          <w:shd w:val="clear" w:color="auto" w:fill="D9D9D9" w:themeFill="background1" w:themeFillShade="D9"/>
        </w:rPr>
        <w:t>*</w:t>
      </w:r>
      <w:r w:rsidR="002247E8" w:rsidRPr="00A1058F">
        <w:rPr>
          <w:shd w:val="clear" w:color="auto" w:fill="D9D9D9" w:themeFill="background1" w:themeFillShade="D9"/>
        </w:rPr>
        <w:t xml:space="preserve"> </w:t>
      </w:r>
      <w:r w:rsidR="002247E8">
        <w:rPr>
          <w:color w:val="808080"/>
          <w:shd w:val="clear" w:color="auto" w:fill="D9D9D9" w:themeFill="background1" w:themeFillShade="D9"/>
        </w:rPr>
        <w:t>newId</w:t>
      </w:r>
      <w:r w:rsidR="007B7EDF" w:rsidRPr="00AA72F5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пузырьковую сортировку для списка файлов.</w:t>
      </w:r>
    </w:p>
    <w:p w:rsidR="00604827" w:rsidRDefault="005E1481" w:rsidP="00F84A9E">
      <w:r w:rsidRPr="00FA678F">
        <w:rPr>
          <w:b/>
        </w:rPr>
        <w:t>Входные параметры</w:t>
      </w:r>
      <w:r w:rsidRPr="005B51FC">
        <w:rPr>
          <w:b/>
        </w:rPr>
        <w:t>:</w:t>
      </w:r>
      <w:r w:rsidR="00F84A9E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F84A9E">
      <w:r w:rsidRPr="00F84A9E">
        <w:rPr>
          <w:b/>
          <w:lang w:val="en-US"/>
        </w:rPr>
        <w:t>n</w:t>
      </w:r>
      <w:r w:rsidRPr="007532FF">
        <w:t xml:space="preserve"> – </w:t>
      </w:r>
      <w:r w:rsidR="004D727C">
        <w:t>Количество элементов в массиве,</w:t>
      </w:r>
    </w:p>
    <w:p w:rsidR="00D3631A" w:rsidRDefault="00D3631A" w:rsidP="004D727C">
      <w:r>
        <w:rPr>
          <w:b/>
          <w:lang w:val="en-US"/>
        </w:rPr>
        <w:t>newId</w:t>
      </w:r>
      <w:r w:rsidRPr="0072212E">
        <w:rPr>
          <w:b/>
        </w:rPr>
        <w:t xml:space="preserve"> </w:t>
      </w:r>
      <w:r>
        <w:rPr>
          <w:b/>
        </w:rPr>
        <w:t xml:space="preserve">– </w:t>
      </w:r>
      <w:r>
        <w:t xml:space="preserve">массив индексов </w:t>
      </w:r>
      <w:r w:rsidR="00F16666">
        <w:t>ф</w:t>
      </w:r>
      <w:r>
        <w:t>айлов.</w:t>
      </w:r>
    </w:p>
    <w:p w:rsidR="001D70F1" w:rsidRPr="002D5155" w:rsidRDefault="00085298" w:rsidP="001D70F1">
      <w:r w:rsidRPr="004D31C6">
        <w:rPr>
          <w:b/>
        </w:rPr>
        <w:t>Выходные</w:t>
      </w:r>
      <w:r w:rsidRPr="002D5155">
        <w:rPr>
          <w:b/>
        </w:rPr>
        <w:t xml:space="preserve"> </w:t>
      </w:r>
      <w:r w:rsidR="00970BAF" w:rsidRPr="004D31C6">
        <w:rPr>
          <w:b/>
        </w:rPr>
        <w:t>данные</w:t>
      </w:r>
      <w:r w:rsidR="00970BAF" w:rsidRPr="002D5155">
        <w:rPr>
          <w:b/>
        </w:rPr>
        <w:t>:</w:t>
      </w:r>
      <w:r w:rsidR="00970BAF" w:rsidRPr="002D5155">
        <w:t xml:space="preserve"> </w:t>
      </w:r>
      <w:r w:rsidR="00F828B7">
        <w:t>Отсутствуют</w:t>
      </w:r>
      <w:r w:rsidR="00F828B7" w:rsidRPr="002D5155">
        <w:t>.</w:t>
      </w:r>
    </w:p>
    <w:p w:rsidR="001D70F1" w:rsidRPr="00830762" w:rsidRDefault="00AF0301" w:rsidP="001D70F1">
      <w:pPr>
        <w:pStyle w:val="ab"/>
      </w:pPr>
      <w:r>
        <w:rPr>
          <w:color w:val="0000FF"/>
          <w:shd w:val="clear" w:color="auto" w:fill="D9D9D9" w:themeFill="background1" w:themeFillShade="D9"/>
        </w:rPr>
        <w:t>int</w:t>
      </w:r>
      <w:r w:rsidR="00830762" w:rsidRPr="00A1058F">
        <w:rPr>
          <w:shd w:val="clear" w:color="auto" w:fill="D9D9D9" w:themeFill="background1" w:themeFillShade="D9"/>
        </w:rPr>
        <w:t xml:space="preserve"> </w:t>
      </w:r>
      <w:r w:rsidR="00830762">
        <w:rPr>
          <w:shd w:val="clear" w:color="auto" w:fill="D9D9D9" w:themeFill="background1" w:themeFillShade="D9"/>
        </w:rPr>
        <w:t>countingsort</w:t>
      </w:r>
      <w:r w:rsidR="00830762" w:rsidRPr="00A1058F">
        <w:rPr>
          <w:shd w:val="clear" w:color="auto" w:fill="D9D9D9" w:themeFill="background1" w:themeFillShade="D9"/>
        </w:rPr>
        <w:t>(</w:t>
      </w:r>
      <w:r w:rsidR="00830762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830762" w:rsidRPr="00A1058F">
        <w:rPr>
          <w:shd w:val="clear" w:color="auto" w:fill="D9D9D9" w:themeFill="background1" w:themeFillShade="D9"/>
        </w:rPr>
        <w:t xml:space="preserve"> </w:t>
      </w:r>
      <w:r w:rsidR="00D40DF0">
        <w:rPr>
          <w:color w:val="808080"/>
          <w:shd w:val="clear" w:color="auto" w:fill="D9D9D9" w:themeFill="background1" w:themeFillShade="D9"/>
        </w:rPr>
        <w:t>size</w:t>
      </w:r>
      <w:r w:rsidR="00830762" w:rsidRPr="00A1058F">
        <w:rPr>
          <w:shd w:val="clear" w:color="auto" w:fill="D9D9D9" w:themeFill="background1" w:themeFillShade="D9"/>
        </w:rPr>
        <w:t xml:space="preserve"> ,</w:t>
      </w:r>
      <w:r w:rsidR="00133FF5">
        <w:rPr>
          <w:shd w:val="clear" w:color="auto" w:fill="D9D9D9" w:themeFill="background1" w:themeFillShade="D9"/>
        </w:rPr>
        <w:t xml:space="preserve"> </w:t>
      </w:r>
      <w:r w:rsidR="00830762" w:rsidRPr="00A1058F">
        <w:rPr>
          <w:color w:val="0000FF"/>
          <w:shd w:val="clear" w:color="auto" w:fill="D9D9D9" w:themeFill="background1" w:themeFillShade="D9"/>
        </w:rPr>
        <w:t>int</w:t>
      </w:r>
      <w:r w:rsidR="00830762" w:rsidRPr="00A1058F">
        <w:rPr>
          <w:shd w:val="clear" w:color="auto" w:fill="D9D9D9" w:themeFill="background1" w:themeFillShade="D9"/>
        </w:rPr>
        <w:t xml:space="preserve"> </w:t>
      </w:r>
      <w:r w:rsidR="00830762" w:rsidRPr="00A1058F">
        <w:rPr>
          <w:color w:val="808080"/>
          <w:shd w:val="clear" w:color="auto" w:fill="D9D9D9" w:themeFill="background1" w:themeFillShade="D9"/>
        </w:rPr>
        <w:t>n</w:t>
      </w:r>
      <w:r w:rsidR="00AA72F5">
        <w:rPr>
          <w:color w:val="808080"/>
          <w:shd w:val="clear" w:color="auto" w:fill="D9D9D9" w:themeFill="background1" w:themeFillShade="D9"/>
        </w:rPr>
        <w:t xml:space="preserve"> </w:t>
      </w:r>
      <w:r w:rsidR="00D40DF0" w:rsidRPr="00A1058F">
        <w:rPr>
          <w:shd w:val="clear" w:color="auto" w:fill="D9D9D9" w:themeFill="background1" w:themeFillShade="D9"/>
        </w:rPr>
        <w:t>,</w:t>
      </w:r>
      <w:r w:rsidR="00D40DF0">
        <w:rPr>
          <w:color w:val="808080"/>
          <w:shd w:val="clear" w:color="auto" w:fill="D9D9D9" w:themeFill="background1" w:themeFillShade="D9"/>
        </w:rPr>
        <w:t xml:space="preserve"> </w:t>
      </w:r>
      <w:r w:rsidR="00D40DF0" w:rsidRPr="00A1058F">
        <w:rPr>
          <w:color w:val="0000FF"/>
          <w:shd w:val="clear" w:color="auto" w:fill="D9D9D9" w:themeFill="background1" w:themeFillShade="D9"/>
        </w:rPr>
        <w:t>int</w:t>
      </w:r>
      <w:r w:rsidR="00D40DF0">
        <w:rPr>
          <w:color w:val="808080"/>
          <w:shd w:val="clear" w:color="auto" w:fill="D9D9D9" w:themeFill="background1" w:themeFillShade="D9"/>
        </w:rPr>
        <w:t>*</w:t>
      </w:r>
      <w:r w:rsidR="00D40DF0" w:rsidRPr="00A1058F">
        <w:rPr>
          <w:shd w:val="clear" w:color="auto" w:fill="D9D9D9" w:themeFill="background1" w:themeFillShade="D9"/>
        </w:rPr>
        <w:t xml:space="preserve"> </w:t>
      </w:r>
      <w:r w:rsidR="00D40DF0">
        <w:rPr>
          <w:color w:val="808080"/>
          <w:shd w:val="clear" w:color="auto" w:fill="D9D9D9" w:themeFill="background1" w:themeFillShade="D9"/>
        </w:rPr>
        <w:t>newId</w:t>
      </w:r>
      <w:r w:rsidR="00830762"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подсчетом для списка файлов.</w:t>
      </w:r>
    </w:p>
    <w:p w:rsidR="00604827" w:rsidRDefault="0037425E" w:rsidP="001D70F1">
      <w:r w:rsidRPr="00FA678F">
        <w:rPr>
          <w:b/>
        </w:rPr>
        <w:t>Входные параметры</w:t>
      </w:r>
      <w:r w:rsidRPr="005E1481">
        <w:rPr>
          <w:b/>
        </w:rPr>
        <w:t>:</w:t>
      </w:r>
      <w:r w:rsidR="009F7F13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1D70F1">
      <w:r w:rsidRPr="00F84A9E">
        <w:rPr>
          <w:b/>
          <w:lang w:val="en-US"/>
        </w:rPr>
        <w:t>n</w:t>
      </w:r>
      <w:r w:rsidRPr="007532FF">
        <w:t xml:space="preserve"> – </w:t>
      </w:r>
      <w:r w:rsidR="00A77687">
        <w:t>Количество элементов в массиве,</w:t>
      </w:r>
    </w:p>
    <w:p w:rsidR="00A77687" w:rsidRDefault="00A77687" w:rsidP="001D70F1">
      <w:r>
        <w:rPr>
          <w:b/>
          <w:lang w:val="en-US"/>
        </w:rPr>
        <w:t>newId</w:t>
      </w:r>
      <w:r w:rsidRPr="0072212E">
        <w:rPr>
          <w:b/>
        </w:rPr>
        <w:t xml:space="preserve"> </w:t>
      </w:r>
      <w:r>
        <w:rPr>
          <w:b/>
        </w:rPr>
        <w:t xml:space="preserve">– </w:t>
      </w:r>
      <w:r w:rsidR="00A81FB6">
        <w:t xml:space="preserve">массив индексов </w:t>
      </w:r>
      <w:r>
        <w:t>файлов.</w:t>
      </w:r>
    </w:p>
    <w:p w:rsidR="001D70F1" w:rsidRDefault="00A16773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</w:t>
      </w:r>
      <w:r w:rsidR="007F3974">
        <w:t xml:space="preserve">Результат выполнения(1 – ошибка, 0 </w:t>
      </w:r>
      <w:r w:rsidR="002A5AB5">
        <w:t>–</w:t>
      </w:r>
      <w:r w:rsidR="007F3974">
        <w:t xml:space="preserve"> </w:t>
      </w:r>
      <w:r w:rsidR="002A5AB5">
        <w:t>успешное выполнение</w:t>
      </w:r>
      <w:bookmarkStart w:id="54" w:name="_GoBack"/>
      <w:bookmarkEnd w:id="54"/>
      <w:r w:rsidR="007F3974">
        <w:t>)</w:t>
      </w:r>
      <w:r w:rsidR="00EC0C24" w:rsidRPr="002D5155">
        <w:t>.</w:t>
      </w:r>
    </w:p>
    <w:p w:rsidR="001D70F1" w:rsidRPr="00DB732F" w:rsidRDefault="00970BAF" w:rsidP="00DB732F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="00DB732F" w:rsidRPr="00DB732F">
        <w:rPr>
          <w:shd w:val="clear" w:color="auto" w:fill="D9D9D9" w:themeFill="background1" w:themeFillShade="D9"/>
        </w:rPr>
        <w:t xml:space="preserve"> quicksort(</w:t>
      </w:r>
      <w:r w:rsidR="00DB732F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CF378B">
        <w:rPr>
          <w:color w:val="808080"/>
          <w:shd w:val="clear" w:color="auto" w:fill="D9D9D9" w:themeFill="background1" w:themeFillShade="D9"/>
        </w:rPr>
        <w:t>size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 w:rsidRPr="001D70F1">
        <w:rPr>
          <w:color w:val="808080"/>
          <w:shd w:val="clear" w:color="auto" w:fill="D9D9D9" w:themeFill="background1" w:themeFillShade="D9"/>
        </w:rPr>
        <w:t>n1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n2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newId</w:t>
      </w:r>
      <w:r w:rsidR="00DB732F"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быструю сортировку для списка файлов.</w:t>
      </w:r>
    </w:p>
    <w:p w:rsidR="00604827" w:rsidRDefault="00B079F0" w:rsidP="001D70F1">
      <w:r w:rsidRPr="00FA678F">
        <w:rPr>
          <w:b/>
        </w:rPr>
        <w:t>Входные параметры</w:t>
      </w:r>
      <w:r w:rsidRPr="0037425E">
        <w:rPr>
          <w:b/>
        </w:rPr>
        <w:t>:</w:t>
      </w:r>
      <w:r w:rsidR="00876B45">
        <w:t xml:space="preserve"> </w:t>
      </w:r>
      <w:r w:rsidR="00A56CAE" w:rsidRPr="00A56CAE">
        <w:rPr>
          <w:b/>
          <w:lang w:val="en-US"/>
        </w:rPr>
        <w:t>size</w:t>
      </w:r>
      <w:r w:rsidR="00A56CAE" w:rsidRPr="00A56CAE">
        <w:t xml:space="preserve"> </w:t>
      </w:r>
      <w:r w:rsidR="00CD632E">
        <w:t>–</w:t>
      </w:r>
      <w:r w:rsidR="00A56CAE" w:rsidRPr="00A56CAE">
        <w:t xml:space="preserve"> </w:t>
      </w:r>
      <w:r w:rsidR="00CD632E">
        <w:t>Скопированный м</w:t>
      </w:r>
      <w:r w:rsidR="00876B45">
        <w:t>ассив размеров файлов,</w:t>
      </w:r>
      <w:r w:rsidR="00F50820" w:rsidRPr="00F50820">
        <w:t xml:space="preserve"> </w:t>
      </w:r>
    </w:p>
    <w:p w:rsidR="00F50820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 w:rsidR="00604827">
        <w:t xml:space="preserve"> И</w:t>
      </w:r>
      <w:r w:rsidR="00876B45">
        <w:t xml:space="preserve">ндекс первого элемента массива, </w:t>
      </w:r>
    </w:p>
    <w:p w:rsidR="00604827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 w:rsidR="00604827">
        <w:t>И</w:t>
      </w:r>
      <w:r w:rsidR="00876B45">
        <w:t>нде</w:t>
      </w:r>
      <w:r>
        <w:t xml:space="preserve">кс последнего элемента массива, </w:t>
      </w:r>
    </w:p>
    <w:p w:rsidR="001D70F1" w:rsidRDefault="00F50820" w:rsidP="001D70F1">
      <w:r>
        <w:rPr>
          <w:b/>
        </w:rPr>
        <w:t xml:space="preserve">newId </w:t>
      </w:r>
      <w:r w:rsidR="00604827">
        <w:t>- Массив</w:t>
      </w:r>
      <w:r w:rsidR="00140A10">
        <w:t xml:space="preserve"> индексов </w:t>
      </w:r>
      <w:r w:rsidR="00876B45">
        <w:t>файлов.</w:t>
      </w:r>
    </w:p>
    <w:p w:rsidR="001D70F1" w:rsidRPr="002D5155" w:rsidRDefault="00F6223A" w:rsidP="001D70F1">
      <w:pPr>
        <w:rPr>
          <w:b/>
        </w:rPr>
      </w:pPr>
      <w:r w:rsidRPr="004D31C6">
        <w:rPr>
          <w:b/>
        </w:rPr>
        <w:t>Выходные</w:t>
      </w:r>
      <w:r w:rsidRPr="002D5155">
        <w:rPr>
          <w:b/>
        </w:rPr>
        <w:t xml:space="preserve"> </w:t>
      </w:r>
      <w:r w:rsidR="00970BAF" w:rsidRPr="004D31C6">
        <w:rPr>
          <w:b/>
        </w:rPr>
        <w:t>данные</w:t>
      </w:r>
      <w:r w:rsidR="00970BAF" w:rsidRPr="002D5155">
        <w:rPr>
          <w:b/>
        </w:rPr>
        <w:t>:</w:t>
      </w:r>
      <w:r w:rsidR="004F034E" w:rsidRPr="002D5155">
        <w:rPr>
          <w:b/>
        </w:rPr>
        <w:t xml:space="preserve"> </w:t>
      </w:r>
      <w:r w:rsidR="004F034E">
        <w:t>Отсутствуют</w:t>
      </w:r>
      <w:r w:rsidR="004F034E" w:rsidRPr="002D5155">
        <w:t>.</w:t>
      </w:r>
    </w:p>
    <w:p w:rsidR="001D70F1" w:rsidRPr="00CA3AC2" w:rsidRDefault="00CA3AC2" w:rsidP="001D70F1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Pr="00DB732F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merge</w:t>
      </w:r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copy_size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id_file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m</w:t>
      </w:r>
      <w:r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>
        <w:rPr>
          <w:color w:val="0000FF"/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D3FDA">
        <w:t xml:space="preserve"> Выполняет слияние двух подмассивов в сортировке слиянием. </w:t>
      </w:r>
    </w:p>
    <w:p w:rsidR="00BB47FB" w:rsidRDefault="00662566" w:rsidP="00BB47FB">
      <w:r w:rsidRPr="00FA678F">
        <w:rPr>
          <w:b/>
        </w:rPr>
        <w:t>Входные параметры</w:t>
      </w:r>
      <w:r w:rsidRPr="00B079F0">
        <w:rPr>
          <w:b/>
        </w:rPr>
        <w:t>:</w:t>
      </w:r>
      <w:r w:rsidR="00BB47FB" w:rsidRPr="00BB47FB">
        <w:rPr>
          <w:b/>
        </w:rPr>
        <w:t xml:space="preserve"> </w:t>
      </w:r>
      <w:r w:rsidR="00BB47FB">
        <w:rPr>
          <w:b/>
          <w:lang w:val="en-US"/>
        </w:rPr>
        <w:t>copy</w:t>
      </w:r>
      <w:r w:rsidR="00BB47FB" w:rsidRPr="006176EE">
        <w:rPr>
          <w:b/>
        </w:rPr>
        <w:t>_</w:t>
      </w:r>
      <w:r w:rsidR="00BB47FB">
        <w:rPr>
          <w:b/>
          <w:lang w:val="en-US"/>
        </w:rPr>
        <w:t>size</w:t>
      </w:r>
      <w:r w:rsidR="00BB47FB" w:rsidRPr="006176EE">
        <w:rPr>
          <w:b/>
        </w:rPr>
        <w:t xml:space="preserve"> </w:t>
      </w:r>
      <w:r w:rsidR="00BB47FB">
        <w:rPr>
          <w:b/>
        </w:rPr>
        <w:t xml:space="preserve">– </w:t>
      </w:r>
      <w:r w:rsidR="00BB47FB">
        <w:t>Скопированный массив размеров файлов,</w:t>
      </w:r>
    </w:p>
    <w:p w:rsidR="00BB47FB" w:rsidRDefault="00BB47FB" w:rsidP="00BB47FB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BB47FB" w:rsidRDefault="00BB47FB" w:rsidP="00BB47FB">
      <w:r>
        <w:rPr>
          <w:b/>
          <w:lang w:val="en-US"/>
        </w:rPr>
        <w:t>l</w:t>
      </w:r>
      <w:r w:rsidRPr="00604827">
        <w:t xml:space="preserve"> - </w:t>
      </w:r>
      <w:r>
        <w:t>первый</w:t>
      </w:r>
      <w:r w:rsidRPr="00604827">
        <w:t xml:space="preserve"> </w:t>
      </w:r>
      <w:r>
        <w:t>элемент массива,</w:t>
      </w:r>
    </w:p>
    <w:p w:rsidR="00BB47FB" w:rsidRPr="00BB47FB" w:rsidRDefault="00BB47FB" w:rsidP="00BB47FB">
      <w:r>
        <w:rPr>
          <w:b/>
          <w:lang w:val="en-US"/>
        </w:rPr>
        <w:t>m</w:t>
      </w:r>
      <w:r w:rsidRPr="00BB47FB">
        <w:rPr>
          <w:b/>
        </w:rPr>
        <w:t xml:space="preserve"> </w:t>
      </w:r>
      <w:r>
        <w:rPr>
          <w:b/>
        </w:rPr>
        <w:t>–</w:t>
      </w:r>
      <w:r w:rsidRPr="00CE6777">
        <w:rPr>
          <w:b/>
        </w:rPr>
        <w:t xml:space="preserve"> </w:t>
      </w:r>
      <w:r w:rsidR="008D399D">
        <w:t>средний</w:t>
      </w:r>
      <w:r>
        <w:t xml:space="preserve"> элемент в массиве,</w:t>
      </w:r>
    </w:p>
    <w:p w:rsidR="001D70F1" w:rsidRDefault="00BB47FB" w:rsidP="00BB47FB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r>
        <w:t>последний элемент массива.</w:t>
      </w:r>
    </w:p>
    <w:p w:rsidR="001D70F1" w:rsidRPr="008B5FA1" w:rsidRDefault="005D2E71" w:rsidP="001D70F1">
      <w:r w:rsidRPr="004D31C6">
        <w:rPr>
          <w:b/>
        </w:rPr>
        <w:t xml:space="preserve">Выходные </w:t>
      </w:r>
      <w:r w:rsidR="00EE5F98" w:rsidRPr="004D31C6">
        <w:rPr>
          <w:b/>
        </w:rPr>
        <w:t>данные</w:t>
      </w:r>
      <w:r w:rsidR="00EE5F98" w:rsidRPr="00FC093D">
        <w:rPr>
          <w:b/>
        </w:rPr>
        <w:t>:</w:t>
      </w:r>
      <w:r w:rsidR="00EE5F98">
        <w:t xml:space="preserve"> </w:t>
      </w:r>
      <w:r w:rsidR="00EE5F98" w:rsidRPr="00BB47FB">
        <w:t>Отсутствуют</w:t>
      </w:r>
      <w:r w:rsidR="001E3531">
        <w:t>.</w:t>
      </w:r>
    </w:p>
    <w:p w:rsidR="001D70F1" w:rsidRPr="006C7FF1" w:rsidRDefault="006C7FF1" w:rsidP="001D70F1">
      <w:pPr>
        <w:pStyle w:val="ab"/>
      </w:pPr>
      <w:r>
        <w:rPr>
          <w:color w:val="0000FF"/>
          <w:shd w:val="clear" w:color="auto" w:fill="D9D9D9" w:themeFill="background1" w:themeFillShade="D9"/>
        </w:rPr>
        <w:t>void</w:t>
      </w:r>
      <w:r w:rsidRPr="00DB732F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mergesort</w:t>
      </w:r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copy_size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>
        <w:rPr>
          <w:color w:val="0000FF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id_file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="003805D1">
        <w:rPr>
          <w:color w:val="808080"/>
          <w:shd w:val="clear" w:color="auto" w:fill="D9D9D9" w:themeFill="background1" w:themeFillShade="D9"/>
        </w:rPr>
        <w:t xml:space="preserve"> 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616289">
        <w:t xml:space="preserve"> Реализует сортировку слиянием.</w:t>
      </w:r>
    </w:p>
    <w:p w:rsidR="001D70F1" w:rsidRDefault="00662566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176EE">
        <w:rPr>
          <w:b/>
          <w:lang w:val="en-US"/>
        </w:rPr>
        <w:t>copy</w:t>
      </w:r>
      <w:r w:rsidR="006176EE" w:rsidRPr="006176EE">
        <w:rPr>
          <w:b/>
        </w:rPr>
        <w:t>_</w:t>
      </w:r>
      <w:r w:rsidR="006176EE">
        <w:rPr>
          <w:b/>
          <w:lang w:val="en-US"/>
        </w:rPr>
        <w:t>size</w:t>
      </w:r>
      <w:r w:rsidR="006176EE" w:rsidRPr="006176EE">
        <w:rPr>
          <w:b/>
        </w:rPr>
        <w:t xml:space="preserve"> </w:t>
      </w:r>
      <w:r w:rsidR="006176EE">
        <w:rPr>
          <w:b/>
        </w:rPr>
        <w:t xml:space="preserve">– </w:t>
      </w:r>
      <w:r w:rsidR="00803088">
        <w:t>С</w:t>
      </w:r>
      <w:r w:rsidR="006176EE">
        <w:t>копированный массив размеров файлов,</w:t>
      </w:r>
    </w:p>
    <w:p w:rsidR="006176EE" w:rsidRDefault="006176EE" w:rsidP="001D70F1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6176EE" w:rsidRDefault="006176EE" w:rsidP="006176EE">
      <w:r>
        <w:rPr>
          <w:b/>
          <w:lang w:val="en-US"/>
        </w:rPr>
        <w:t>l</w:t>
      </w:r>
      <w:r w:rsidRPr="00604827">
        <w:t xml:space="preserve"> - </w:t>
      </w:r>
      <w:r>
        <w:t>первый</w:t>
      </w:r>
      <w:r w:rsidRPr="00604827">
        <w:t xml:space="preserve"> </w:t>
      </w:r>
      <w:r>
        <w:t>элемент массива,</w:t>
      </w:r>
    </w:p>
    <w:p w:rsidR="006176EE" w:rsidRPr="006176EE" w:rsidRDefault="006176EE" w:rsidP="006176EE">
      <w:r>
        <w:rPr>
          <w:b/>
          <w:lang w:val="en-US"/>
        </w:rPr>
        <w:lastRenderedPageBreak/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r>
        <w:t>последний элемент массива.</w:t>
      </w:r>
    </w:p>
    <w:p w:rsidR="001D70F1" w:rsidRPr="007022B6" w:rsidRDefault="00043B95" w:rsidP="001D70F1">
      <w:r w:rsidRPr="004D31C6">
        <w:rPr>
          <w:b/>
        </w:rPr>
        <w:t>Выходные</w:t>
      </w:r>
      <w:r w:rsidRPr="007022B6">
        <w:rPr>
          <w:b/>
        </w:rPr>
        <w:t xml:space="preserve"> </w:t>
      </w:r>
      <w:r w:rsidRPr="004D31C6">
        <w:rPr>
          <w:b/>
        </w:rPr>
        <w:t>данные</w:t>
      </w:r>
      <w:r w:rsidRPr="007022B6">
        <w:rPr>
          <w:b/>
        </w:rPr>
        <w:t>:</w:t>
      </w:r>
      <w:r w:rsidR="000114ED" w:rsidRPr="007022B6">
        <w:t xml:space="preserve"> </w:t>
      </w:r>
      <w:r w:rsidR="00AA3FC1">
        <w:t>Отсутствуют</w:t>
      </w:r>
      <w:r w:rsidR="00AA3FC1" w:rsidRPr="007022B6">
        <w:t>.</w:t>
      </w:r>
    </w:p>
    <w:p w:rsidR="001D70F1" w:rsidRPr="001D70F1" w:rsidRDefault="001D70F1" w:rsidP="001D70F1">
      <w:pPr>
        <w:pStyle w:val="ab"/>
        <w:rPr>
          <w:lang w:val="ru-RU"/>
        </w:rPr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1D70F1">
        <w:rPr>
          <w:shd w:val="clear" w:color="auto" w:fill="D9D9D9" w:themeFill="background1" w:themeFillShade="D9"/>
          <w:lang w:val="ru-RU"/>
        </w:rPr>
        <w:t xml:space="preserve"> </w:t>
      </w:r>
      <w:r w:rsidR="00A955F6">
        <w:rPr>
          <w:shd w:val="clear" w:color="auto" w:fill="D9D9D9" w:themeFill="background1" w:themeFillShade="D9"/>
        </w:rPr>
        <w:t>menu</w:t>
      </w:r>
      <w:r w:rsidRPr="001D70F1">
        <w:rPr>
          <w:shd w:val="clear" w:color="auto" w:fill="D9D9D9" w:themeFill="background1" w:themeFillShade="D9"/>
          <w:lang w:val="ru-RU"/>
        </w:rPr>
        <w:t>()</w:t>
      </w:r>
    </w:p>
    <w:p w:rsidR="001D70F1" w:rsidRPr="00A955F6" w:rsidRDefault="00FA678F" w:rsidP="001D70F1">
      <w:r w:rsidRPr="00FA678F">
        <w:rPr>
          <w:b/>
        </w:rPr>
        <w:t>Назначение:</w:t>
      </w:r>
      <w:r w:rsidR="00A955F6" w:rsidRPr="00A955F6">
        <w:t xml:space="preserve"> </w:t>
      </w:r>
      <w:r w:rsidR="00A955F6">
        <w:t>Вывод меню, для выбора сортировки.</w:t>
      </w:r>
    </w:p>
    <w:p w:rsidR="001D70F1" w:rsidRPr="00DC64FD" w:rsidRDefault="00FA678F" w:rsidP="001D70F1">
      <w:r w:rsidRPr="00FA678F">
        <w:rPr>
          <w:b/>
        </w:rPr>
        <w:t>Входные параметры</w:t>
      </w:r>
      <w:r w:rsidRPr="00002406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DC64FD" w:rsidRDefault="00407225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BB3AC5" w:rsidRDefault="00BB3AC5" w:rsidP="001D70F1">
      <w:pPr>
        <w:pStyle w:val="ab"/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A955F6">
        <w:rPr>
          <w:shd w:val="clear" w:color="auto" w:fill="D9D9D9" w:themeFill="background1" w:themeFillShade="D9"/>
        </w:rPr>
        <w:t xml:space="preserve"> print</w:t>
      </w:r>
      <w:r w:rsidR="005F2F5D" w:rsidRPr="005F2F5D">
        <w:rPr>
          <w:shd w:val="clear" w:color="auto" w:fill="D9D9D9" w:themeFill="background1" w:themeFillShade="D9"/>
        </w:rPr>
        <w:t>_</w:t>
      </w:r>
      <w:r w:rsidR="005F2F5D">
        <w:rPr>
          <w:shd w:val="clear" w:color="auto" w:fill="D9D9D9" w:themeFill="background1" w:themeFillShade="D9"/>
        </w:rPr>
        <w:t>newId</w:t>
      </w:r>
      <w:r w:rsidRPr="00A955F6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>* filesize</w:t>
      </w:r>
      <w:r w:rsidRPr="00A955F6">
        <w:rPr>
          <w:shd w:val="clear" w:color="auto" w:fill="D9D9D9" w:themeFill="background1" w:themeFillShade="D9"/>
        </w:rPr>
        <w:t xml:space="preserve">, </w:t>
      </w:r>
      <w:r>
        <w:rPr>
          <w:color w:val="2B91AF"/>
          <w:shd w:val="clear" w:color="auto" w:fill="D9D9D9" w:themeFill="background1" w:themeFillShade="D9"/>
        </w:rPr>
        <w:t>wchar_t</w:t>
      </w:r>
      <w:r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**fileNames</w:t>
      </w:r>
      <w:r w:rsidRPr="00A955F6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Pr="00A955F6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count_files</w:t>
      </w:r>
      <w:r w:rsidRPr="00BB3AC5">
        <w:rPr>
          <w:shd w:val="clear" w:color="auto" w:fill="D9D9D9" w:themeFill="background1" w:themeFillShade="D9"/>
        </w:rPr>
        <w:t xml:space="preserve">, </w:t>
      </w:r>
      <w:r w:rsidRPr="00A1058F">
        <w:rPr>
          <w:color w:val="0000FF"/>
          <w:shd w:val="clear" w:color="auto" w:fill="D9D9D9" w:themeFill="background1" w:themeFillShade="D9"/>
        </w:rPr>
        <w:t>int</w:t>
      </w:r>
      <w:r w:rsidR="00323DC1">
        <w:rPr>
          <w:color w:val="808080"/>
          <w:shd w:val="clear" w:color="auto" w:fill="D9D9D9" w:themeFill="background1" w:themeFillShade="D9"/>
        </w:rPr>
        <w:t>* newId</w:t>
      </w:r>
      <w:r w:rsidRPr="00A955F6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9858CE">
        <w:t xml:space="preserve"> Вывод отсортированного списка.</w:t>
      </w:r>
    </w:p>
    <w:p w:rsidR="00EF0A78" w:rsidRPr="009B3DBB" w:rsidRDefault="00FA678F" w:rsidP="00EF0A78">
      <w:r w:rsidRPr="00FA678F">
        <w:rPr>
          <w:b/>
        </w:rPr>
        <w:t>Входные параметры:</w:t>
      </w:r>
      <w:r w:rsidR="00EF0A78" w:rsidRPr="00EF0A78">
        <w:rPr>
          <w:b/>
        </w:rPr>
        <w:t xml:space="preserve"> </w:t>
      </w:r>
      <w:r w:rsidR="00EF0A78">
        <w:rPr>
          <w:b/>
          <w:lang w:val="en-US"/>
        </w:rPr>
        <w:t>filesize</w:t>
      </w:r>
      <w:r w:rsidR="00EF0A78" w:rsidRPr="009B3DBB">
        <w:rPr>
          <w:b/>
        </w:rPr>
        <w:t xml:space="preserve"> – </w:t>
      </w:r>
      <w:r w:rsidR="00EF0A78">
        <w:t>Массив размеров файлов</w:t>
      </w:r>
      <w:r w:rsidR="00EF0A78" w:rsidRPr="009B3DBB">
        <w:t>,</w:t>
      </w:r>
    </w:p>
    <w:p w:rsidR="00EF0A78" w:rsidRPr="008E6B68" w:rsidRDefault="00EF0A78" w:rsidP="00EF0A78">
      <w:pPr>
        <w:rPr>
          <w:b/>
        </w:rPr>
      </w:pPr>
      <w:r>
        <w:rPr>
          <w:b/>
          <w:lang w:val="en-US"/>
        </w:rPr>
        <w:t>fileNames</w:t>
      </w:r>
      <w:r w:rsidRPr="008E6B68">
        <w:rPr>
          <w:b/>
        </w:rPr>
        <w:t xml:space="preserve"> </w:t>
      </w:r>
      <w:r w:rsidR="00E97D18" w:rsidRPr="008E6B68">
        <w:rPr>
          <w:b/>
        </w:rPr>
        <w:t>–</w:t>
      </w:r>
      <w:r w:rsidRPr="008E6B68">
        <w:rPr>
          <w:b/>
        </w:rPr>
        <w:t xml:space="preserve"> </w:t>
      </w:r>
      <w:r w:rsidR="00E97D18">
        <w:t>Массив имен файлов</w:t>
      </w:r>
      <w:r w:rsidRPr="008E6B68">
        <w:t>,</w:t>
      </w:r>
    </w:p>
    <w:p w:rsidR="001D70F1" w:rsidRPr="00FC4D4A" w:rsidRDefault="00EF0A78" w:rsidP="00EF0A78">
      <w:r>
        <w:rPr>
          <w:b/>
          <w:lang w:val="en-US"/>
        </w:rPr>
        <w:t>count</w:t>
      </w:r>
      <w:r w:rsidRPr="00FC4D4A">
        <w:rPr>
          <w:b/>
        </w:rPr>
        <w:t>_</w:t>
      </w:r>
      <w:r>
        <w:rPr>
          <w:b/>
          <w:lang w:val="en-US"/>
        </w:rPr>
        <w:t>files</w:t>
      </w:r>
      <w:r w:rsidRPr="00FC4D4A">
        <w:rPr>
          <w:b/>
        </w:rPr>
        <w:t xml:space="preserve"> – </w:t>
      </w:r>
      <w:r>
        <w:t>Количество</w:t>
      </w:r>
      <w:r w:rsidRPr="00FC4D4A">
        <w:t xml:space="preserve"> </w:t>
      </w:r>
      <w:r>
        <w:t>файлов</w:t>
      </w:r>
      <w:r w:rsidRPr="00FC4D4A">
        <w:t>,</w:t>
      </w:r>
    </w:p>
    <w:p w:rsidR="00EF0A78" w:rsidRPr="00EF0A78" w:rsidRDefault="00EF0A78" w:rsidP="00EF0A78">
      <w:r>
        <w:rPr>
          <w:b/>
          <w:lang w:val="en-US"/>
        </w:rPr>
        <w:t>newId</w:t>
      </w:r>
      <w:r w:rsidRPr="00EF0A78">
        <w:rPr>
          <w:b/>
        </w:rPr>
        <w:t xml:space="preserve"> – </w:t>
      </w:r>
      <w:r w:rsidR="009533AF">
        <w:t>Массив</w:t>
      </w:r>
      <w:r>
        <w:t xml:space="preserve"> </w:t>
      </w:r>
      <w:r w:rsidR="009533AF">
        <w:t>индексов</w:t>
      </w:r>
      <w:r>
        <w:t xml:space="preserve"> для массива размеров файлов. </w:t>
      </w:r>
    </w:p>
    <w:p w:rsidR="001D70F1" w:rsidRDefault="00662151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DD1A06">
        <w:rPr>
          <w:b/>
        </w:rPr>
        <w:t xml:space="preserve"> </w:t>
      </w:r>
      <w:r w:rsidR="00EA6DD1">
        <w:t>Отсутствуют.</w:t>
      </w:r>
    </w:p>
    <w:p w:rsidR="001D70F1" w:rsidRPr="007950D3" w:rsidRDefault="001D70F1" w:rsidP="001D70F1">
      <w:pPr>
        <w:pStyle w:val="ab"/>
        <w:rPr>
          <w:lang w:val="ru-RU"/>
        </w:rPr>
      </w:pPr>
      <w:r w:rsidRPr="001D70F1">
        <w:rPr>
          <w:color w:val="0000FF"/>
          <w:shd w:val="clear" w:color="auto" w:fill="D9D9D9" w:themeFill="background1" w:themeFillShade="D9"/>
        </w:rPr>
        <w:t>void</w:t>
      </w:r>
      <w:r w:rsidRPr="007950D3">
        <w:rPr>
          <w:shd w:val="clear" w:color="auto" w:fill="D9D9D9" w:themeFill="background1" w:themeFillShade="D9"/>
          <w:lang w:val="ru-RU"/>
        </w:rPr>
        <w:t xml:space="preserve"> </w:t>
      </w:r>
      <w:r w:rsidR="00381261">
        <w:rPr>
          <w:shd w:val="clear" w:color="auto" w:fill="D9D9D9" w:themeFill="background1" w:themeFillShade="D9"/>
        </w:rPr>
        <w:t>main</w:t>
      </w:r>
      <w:r w:rsidRPr="007950D3">
        <w:rPr>
          <w:shd w:val="clear" w:color="auto" w:fill="D9D9D9" w:themeFill="background1" w:themeFillShade="D9"/>
          <w:lang w:val="ru-RU"/>
        </w:rPr>
        <w:t>()</w:t>
      </w:r>
    </w:p>
    <w:p w:rsidR="001D70F1" w:rsidRPr="00293B67" w:rsidRDefault="00FA678F" w:rsidP="001D70F1">
      <w:r w:rsidRPr="00FA678F">
        <w:rPr>
          <w:b/>
        </w:rPr>
        <w:t>Назначение:</w:t>
      </w:r>
      <w:r w:rsidR="00293B67" w:rsidRPr="007950D3">
        <w:t xml:space="preserve"> </w:t>
      </w:r>
      <w:r w:rsidR="00293B67">
        <w:t>Основная функция программы.</w:t>
      </w:r>
    </w:p>
    <w:p w:rsidR="00632AAE" w:rsidRDefault="00160FC1" w:rsidP="00DD1A06">
      <w:r w:rsidRPr="00FA678F">
        <w:rPr>
          <w:b/>
        </w:rPr>
        <w:t>Входные параметры</w:t>
      </w:r>
      <w:r w:rsidR="00FA678F" w:rsidRPr="00CE5FA1">
        <w:rPr>
          <w:b/>
        </w:rPr>
        <w:t>:</w:t>
      </w:r>
      <w:r w:rsidR="00DE16F0">
        <w:t xml:space="preserve"> </w:t>
      </w:r>
      <w:r w:rsidR="00EA6DD1">
        <w:t>Отсутствуют</w:t>
      </w:r>
      <w:r w:rsidR="00DD1A06">
        <w:t>.</w:t>
      </w:r>
      <w:r w:rsidR="00632AAE">
        <w:br w:type="page"/>
      </w:r>
    </w:p>
    <w:p w:rsidR="00496B36" w:rsidRPr="00EF0A78" w:rsidRDefault="00496B36" w:rsidP="00CE5FA1"/>
    <w:p w:rsidR="00496B36" w:rsidRDefault="00496B36" w:rsidP="00632AAE">
      <w:pPr>
        <w:pStyle w:val="1"/>
        <w:numPr>
          <w:ilvl w:val="0"/>
          <w:numId w:val="0"/>
        </w:numPr>
        <w:ind w:left="1418" w:hanging="709"/>
      </w:pPr>
      <w:bookmarkStart w:id="55" w:name="_Toc533273251"/>
      <w:bookmarkStart w:id="56" w:name="_Toc533274536"/>
      <w:bookmarkStart w:id="57" w:name="_Toc533274923"/>
      <w:r>
        <w:t>Заключение</w:t>
      </w:r>
      <w:bookmarkEnd w:id="55"/>
      <w:bookmarkEnd w:id="56"/>
      <w:bookmarkEnd w:id="57"/>
    </w:p>
    <w:p w:rsidR="00C72D4A" w:rsidRPr="00C72D4A" w:rsidRDefault="00632AAE" w:rsidP="00C72D4A">
      <w:r>
        <w:t>В ходе выполнения практической работы был разработан и реализован файловый менеджер с функцией показа списка файлов в зад</w:t>
      </w:r>
      <w:r w:rsidR="00AA7DBF">
        <w:t>анной папке, сортировки файлов,</w:t>
      </w:r>
      <w:r>
        <w:t xml:space="preserve"> вывода отсортированного списка</w:t>
      </w:r>
      <w:r w:rsidR="00AA7DBF">
        <w:t xml:space="preserve"> и подсчет времени сортировки данных</w:t>
      </w:r>
      <w:r>
        <w:t>. Для сортировки используется 6 способов: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  <w:r w:rsidR="00AA7DBF">
        <w:t xml:space="preserve"> В </w:t>
      </w:r>
      <w:r w:rsidR="009F7DE6">
        <w:fldChar w:fldCharType="begin"/>
      </w:r>
      <w:r w:rsidR="009F7DE6">
        <w:instrText xml:space="preserve"> REF _Ref533271449 \r \h </w:instrText>
      </w:r>
      <w:r w:rsidR="009F7DE6">
        <w:fldChar w:fldCharType="separate"/>
      </w:r>
      <w:r w:rsidR="00C807A2">
        <w:t>т</w:t>
      </w:r>
      <w:r w:rsidR="009F7DE6">
        <w:t>аблиц</w:t>
      </w:r>
      <w:r w:rsidR="00C807A2">
        <w:t>е</w:t>
      </w:r>
      <w:r w:rsidR="009F7DE6">
        <w:t xml:space="preserve"> 7</w:t>
      </w:r>
      <w:r w:rsidR="009F7DE6">
        <w:fldChar w:fldCharType="end"/>
      </w:r>
      <w:r w:rsidR="009F7DE6">
        <w:t xml:space="preserve"> </w:t>
      </w:r>
      <w:r w:rsidR="00AA7DBF">
        <w:t>приведена хар</w:t>
      </w:r>
      <w:r w:rsidR="009F7DE6">
        <w:t xml:space="preserve">актеристика данных сортировок </w:t>
      </w:r>
      <w:r w:rsidR="00AA7DBF">
        <w:t xml:space="preserve">время выполнения и </w:t>
      </w:r>
      <w:r w:rsidR="009F7DE6">
        <w:t>требуемая память</w:t>
      </w:r>
      <w:r w:rsidR="00AA7DBF">
        <w:t>.</w:t>
      </w:r>
    </w:p>
    <w:p w:rsidR="00CE5FA1" w:rsidRPr="00CE5FA1" w:rsidRDefault="00CE5FA1" w:rsidP="00CE5FA1">
      <w:pPr>
        <w:pStyle w:val="a0"/>
      </w:pPr>
      <w:bookmarkStart w:id="58" w:name="_Ref533271449"/>
      <w:r>
        <w:t>Сложность методов сортировки.</w:t>
      </w:r>
      <w:bookmarkEnd w:id="5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512"/>
        <w:gridCol w:w="3597"/>
      </w:tblGrid>
      <w:tr w:rsidR="00CE5FA1" w:rsidTr="001F7750">
        <w:trPr>
          <w:trHeight w:val="296"/>
          <w:jc w:val="center"/>
        </w:trPr>
        <w:tc>
          <w:tcPr>
            <w:tcW w:w="3681" w:type="dxa"/>
            <w:vMerge w:val="restart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Методы сортировки</w:t>
            </w:r>
          </w:p>
        </w:tc>
        <w:tc>
          <w:tcPr>
            <w:tcW w:w="7109" w:type="dxa"/>
            <w:gridSpan w:val="2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Средняя сложность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Merge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</w:p>
        </w:tc>
        <w:tc>
          <w:tcPr>
            <w:tcW w:w="3512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Время выполнения</w:t>
            </w:r>
          </w:p>
        </w:tc>
        <w:tc>
          <w:tcPr>
            <w:tcW w:w="3597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Память</w:t>
            </w:r>
          </w:p>
        </w:tc>
      </w:tr>
      <w:tr w:rsidR="00CE5FA1" w:rsidTr="00796D91">
        <w:trPr>
          <w:trHeight w:val="436"/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выбором</w:t>
            </w:r>
          </w:p>
        </w:tc>
        <w:tc>
          <w:tcPr>
            <w:tcW w:w="3512" w:type="dxa"/>
            <w:vAlign w:val="center"/>
          </w:tcPr>
          <w:p w:rsidR="00CE5FA1" w:rsidRPr="00796D91" w:rsidRDefault="00700137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00137" w:rsidP="00700137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простыми вставками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Пузырьковая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подсчетом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BD143D" w:rsidRDefault="0005374F" w:rsidP="00CE5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D143D">
              <w:rPr>
                <w:lang w:val="en-US"/>
              </w:rPr>
              <w:t>Max – min +</w:t>
            </w:r>
            <w:r>
              <w:rPr>
                <w:lang w:val="en-US"/>
              </w:rPr>
              <w:t xml:space="preserve"> </w:t>
            </w:r>
            <w:r w:rsidR="00BD143D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Быстрая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слиянием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t>(</w:t>
            </w:r>
            <w:r>
              <w:rPr>
                <w:lang w:val="en-US"/>
              </w:rPr>
              <w:t>N</w:t>
            </w:r>
            <w:r w:rsidRPr="00796D91">
              <w:t>).</w:t>
            </w:r>
          </w:p>
        </w:tc>
      </w:tr>
    </w:tbl>
    <w:p w:rsidR="00496B36" w:rsidRDefault="00496B36" w:rsidP="00496B36"/>
    <w:p w:rsidR="00A33571" w:rsidRDefault="00E513E6" w:rsidP="00496B36">
      <w:r>
        <w:t xml:space="preserve">На графиках ниже изображена зависимость времени сортировки от количества элементов для разных оценок. </w:t>
      </w:r>
      <w:r w:rsidR="00831027">
        <w:t>По горизонтальной оси количество элементов.</w:t>
      </w:r>
    </w:p>
    <w:p w:rsidR="00CE6915" w:rsidRDefault="00E513E6" w:rsidP="00CE6915">
      <w:r>
        <w:rPr>
          <w:noProof/>
          <w:lang w:eastAsia="ru-RU"/>
        </w:rPr>
        <w:drawing>
          <wp:inline distT="0" distB="0" distL="0" distR="0">
            <wp:extent cx="2023534" cy="1489710"/>
            <wp:effectExtent l="0" t="0" r="1524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E6915">
        <w:rPr>
          <w:noProof/>
          <w:lang w:eastAsia="ru-RU"/>
        </w:rPr>
        <w:drawing>
          <wp:inline distT="0" distB="0" distL="0" distR="0" wp14:anchorId="7A0BB93D" wp14:editId="2ECE5924">
            <wp:extent cx="2167467" cy="1497330"/>
            <wp:effectExtent l="0" t="0" r="444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15BD5">
        <w:rPr>
          <w:noProof/>
          <w:lang w:eastAsia="ru-RU"/>
        </w:rPr>
        <w:drawing>
          <wp:inline distT="0" distB="0" distL="0" distR="0" wp14:anchorId="5D27FA3D" wp14:editId="61B7E6A0">
            <wp:extent cx="2142066" cy="1497330"/>
            <wp:effectExtent l="0" t="0" r="10795" b="762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E6915" w:rsidRDefault="00CE6915" w:rsidP="00CE6915"/>
    <w:p w:rsidR="00496B36" w:rsidRPr="00496B36" w:rsidRDefault="00496B36" w:rsidP="00EC37C3">
      <w:pPr>
        <w:ind w:firstLine="0"/>
      </w:pPr>
    </w:p>
    <w:sectPr w:rsidR="00496B36" w:rsidRPr="00496B36" w:rsidSect="00DD5D5C">
      <w:footerReference w:type="default" r:id="rId18"/>
      <w:footerReference w:type="first" r:id="rId19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1D0" w:rsidRDefault="000C71D0" w:rsidP="00BD208D">
      <w:pPr>
        <w:spacing w:line="240" w:lineRule="auto"/>
      </w:pPr>
      <w:r>
        <w:separator/>
      </w:r>
    </w:p>
  </w:endnote>
  <w:endnote w:type="continuationSeparator" w:id="0">
    <w:p w:rsidR="000C71D0" w:rsidRDefault="000C71D0" w:rsidP="00BD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351540"/>
      <w:docPartObj>
        <w:docPartGallery w:val="Page Numbers (Bottom of Page)"/>
        <w:docPartUnique/>
      </w:docPartObj>
    </w:sdtPr>
    <w:sdtEndPr/>
    <w:sdtContent>
      <w:p w:rsidR="0072212E" w:rsidRDefault="0072212E" w:rsidP="00EC37C3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AB5">
          <w:rPr>
            <w:noProof/>
          </w:rPr>
          <w:t>13</w:t>
        </w:r>
        <w:r>
          <w:fldChar w:fldCharType="end"/>
        </w:r>
      </w:p>
    </w:sdtContent>
  </w:sdt>
  <w:p w:rsidR="0072212E" w:rsidRDefault="0072212E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12E" w:rsidRDefault="0072212E" w:rsidP="00DD5D5C">
    <w:pPr>
      <w:pStyle w:val="aff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1D0" w:rsidRDefault="000C71D0" w:rsidP="00BD208D">
      <w:pPr>
        <w:spacing w:line="240" w:lineRule="auto"/>
      </w:pPr>
      <w:r>
        <w:separator/>
      </w:r>
    </w:p>
  </w:footnote>
  <w:footnote w:type="continuationSeparator" w:id="0">
    <w:p w:rsidR="000C71D0" w:rsidRDefault="000C71D0" w:rsidP="00BD2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2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AD"/>
    <w:rsid w:val="00002406"/>
    <w:rsid w:val="000114ED"/>
    <w:rsid w:val="00011968"/>
    <w:rsid w:val="00011DAA"/>
    <w:rsid w:val="00040815"/>
    <w:rsid w:val="00043B95"/>
    <w:rsid w:val="00043E7A"/>
    <w:rsid w:val="0004580E"/>
    <w:rsid w:val="0005374F"/>
    <w:rsid w:val="00065780"/>
    <w:rsid w:val="00066BA4"/>
    <w:rsid w:val="000725BB"/>
    <w:rsid w:val="00075299"/>
    <w:rsid w:val="00085298"/>
    <w:rsid w:val="000A326D"/>
    <w:rsid w:val="000A73DC"/>
    <w:rsid w:val="000B1CFD"/>
    <w:rsid w:val="000B598F"/>
    <w:rsid w:val="000C32D7"/>
    <w:rsid w:val="000C71D0"/>
    <w:rsid w:val="000D189F"/>
    <w:rsid w:val="001175DD"/>
    <w:rsid w:val="00126179"/>
    <w:rsid w:val="00133FF5"/>
    <w:rsid w:val="00135D98"/>
    <w:rsid w:val="00140A10"/>
    <w:rsid w:val="00144358"/>
    <w:rsid w:val="00160FC1"/>
    <w:rsid w:val="00173F24"/>
    <w:rsid w:val="0017655B"/>
    <w:rsid w:val="00194C57"/>
    <w:rsid w:val="001A6F2D"/>
    <w:rsid w:val="001A72C9"/>
    <w:rsid w:val="001B52FC"/>
    <w:rsid w:val="001B604F"/>
    <w:rsid w:val="001C2725"/>
    <w:rsid w:val="001C5010"/>
    <w:rsid w:val="001D1EE4"/>
    <w:rsid w:val="001D5938"/>
    <w:rsid w:val="001D70F1"/>
    <w:rsid w:val="001D7A71"/>
    <w:rsid w:val="001E3531"/>
    <w:rsid w:val="001E54EF"/>
    <w:rsid w:val="001F7476"/>
    <w:rsid w:val="001F7750"/>
    <w:rsid w:val="0021136C"/>
    <w:rsid w:val="00216B1A"/>
    <w:rsid w:val="002247E8"/>
    <w:rsid w:val="00226A16"/>
    <w:rsid w:val="002271E6"/>
    <w:rsid w:val="00232CB5"/>
    <w:rsid w:val="00233264"/>
    <w:rsid w:val="00236DF6"/>
    <w:rsid w:val="00251DF4"/>
    <w:rsid w:val="00255B4C"/>
    <w:rsid w:val="00257273"/>
    <w:rsid w:val="00262E4C"/>
    <w:rsid w:val="002649EE"/>
    <w:rsid w:val="00273BC9"/>
    <w:rsid w:val="0028346C"/>
    <w:rsid w:val="00287335"/>
    <w:rsid w:val="002902A7"/>
    <w:rsid w:val="00291544"/>
    <w:rsid w:val="002916D3"/>
    <w:rsid w:val="00293B67"/>
    <w:rsid w:val="002A5AB5"/>
    <w:rsid w:val="002B2502"/>
    <w:rsid w:val="002B49B5"/>
    <w:rsid w:val="002B5118"/>
    <w:rsid w:val="002C250D"/>
    <w:rsid w:val="002C3A3B"/>
    <w:rsid w:val="002C7476"/>
    <w:rsid w:val="002D1C9B"/>
    <w:rsid w:val="002D5155"/>
    <w:rsid w:val="002E16EF"/>
    <w:rsid w:val="002E4F64"/>
    <w:rsid w:val="002E6A92"/>
    <w:rsid w:val="002F1969"/>
    <w:rsid w:val="002F67B0"/>
    <w:rsid w:val="00301BAB"/>
    <w:rsid w:val="00301DD7"/>
    <w:rsid w:val="00307B31"/>
    <w:rsid w:val="00314F07"/>
    <w:rsid w:val="00323DC1"/>
    <w:rsid w:val="00331FB4"/>
    <w:rsid w:val="003327D7"/>
    <w:rsid w:val="00336DD9"/>
    <w:rsid w:val="00340E5A"/>
    <w:rsid w:val="00352953"/>
    <w:rsid w:val="0037425E"/>
    <w:rsid w:val="00375AA4"/>
    <w:rsid w:val="003771D4"/>
    <w:rsid w:val="003805D1"/>
    <w:rsid w:val="00381261"/>
    <w:rsid w:val="003A2093"/>
    <w:rsid w:val="003B68A8"/>
    <w:rsid w:val="003D2DBB"/>
    <w:rsid w:val="003D4404"/>
    <w:rsid w:val="003F06CF"/>
    <w:rsid w:val="004023B1"/>
    <w:rsid w:val="00407225"/>
    <w:rsid w:val="00411476"/>
    <w:rsid w:val="00417261"/>
    <w:rsid w:val="004214C6"/>
    <w:rsid w:val="0042225D"/>
    <w:rsid w:val="004378CA"/>
    <w:rsid w:val="0045420A"/>
    <w:rsid w:val="00471633"/>
    <w:rsid w:val="00475C62"/>
    <w:rsid w:val="00480391"/>
    <w:rsid w:val="00481E03"/>
    <w:rsid w:val="0048203E"/>
    <w:rsid w:val="00483493"/>
    <w:rsid w:val="004879EE"/>
    <w:rsid w:val="00493036"/>
    <w:rsid w:val="00496B36"/>
    <w:rsid w:val="004A33CC"/>
    <w:rsid w:val="004A652D"/>
    <w:rsid w:val="004B5973"/>
    <w:rsid w:val="004B5BD6"/>
    <w:rsid w:val="004C0327"/>
    <w:rsid w:val="004C0942"/>
    <w:rsid w:val="004C3655"/>
    <w:rsid w:val="004D31C6"/>
    <w:rsid w:val="004D5A17"/>
    <w:rsid w:val="004D727C"/>
    <w:rsid w:val="004E4A56"/>
    <w:rsid w:val="004F034E"/>
    <w:rsid w:val="004F549A"/>
    <w:rsid w:val="00515886"/>
    <w:rsid w:val="00536A35"/>
    <w:rsid w:val="00541527"/>
    <w:rsid w:val="00541E68"/>
    <w:rsid w:val="00570EF2"/>
    <w:rsid w:val="0057732E"/>
    <w:rsid w:val="005A319C"/>
    <w:rsid w:val="005B2542"/>
    <w:rsid w:val="005B51FC"/>
    <w:rsid w:val="005C0053"/>
    <w:rsid w:val="005D2735"/>
    <w:rsid w:val="005D2E71"/>
    <w:rsid w:val="005D38D9"/>
    <w:rsid w:val="005E1481"/>
    <w:rsid w:val="005F2F5D"/>
    <w:rsid w:val="0060020C"/>
    <w:rsid w:val="00604827"/>
    <w:rsid w:val="006156C3"/>
    <w:rsid w:val="00616289"/>
    <w:rsid w:val="006176EE"/>
    <w:rsid w:val="00624E7B"/>
    <w:rsid w:val="006324A8"/>
    <w:rsid w:val="00632AAE"/>
    <w:rsid w:val="006550B5"/>
    <w:rsid w:val="00657DB6"/>
    <w:rsid w:val="00662151"/>
    <w:rsid w:val="00662566"/>
    <w:rsid w:val="0066455D"/>
    <w:rsid w:val="00671AF5"/>
    <w:rsid w:val="006757F8"/>
    <w:rsid w:val="00686EA6"/>
    <w:rsid w:val="006926C0"/>
    <w:rsid w:val="006A5370"/>
    <w:rsid w:val="006A60E2"/>
    <w:rsid w:val="006B161C"/>
    <w:rsid w:val="006B2474"/>
    <w:rsid w:val="006C24B0"/>
    <w:rsid w:val="006C72F9"/>
    <w:rsid w:val="006C7738"/>
    <w:rsid w:val="006C7FF1"/>
    <w:rsid w:val="006E0765"/>
    <w:rsid w:val="006E3366"/>
    <w:rsid w:val="006F7F9D"/>
    <w:rsid w:val="00700137"/>
    <w:rsid w:val="007022B6"/>
    <w:rsid w:val="00705096"/>
    <w:rsid w:val="00720634"/>
    <w:rsid w:val="0072212E"/>
    <w:rsid w:val="00735001"/>
    <w:rsid w:val="00735FE9"/>
    <w:rsid w:val="00742962"/>
    <w:rsid w:val="007476D4"/>
    <w:rsid w:val="007532FF"/>
    <w:rsid w:val="00754747"/>
    <w:rsid w:val="00760315"/>
    <w:rsid w:val="00792D9B"/>
    <w:rsid w:val="00793C72"/>
    <w:rsid w:val="007950D3"/>
    <w:rsid w:val="00796D91"/>
    <w:rsid w:val="007A1155"/>
    <w:rsid w:val="007A12AC"/>
    <w:rsid w:val="007A2087"/>
    <w:rsid w:val="007A7521"/>
    <w:rsid w:val="007B2852"/>
    <w:rsid w:val="007B44F3"/>
    <w:rsid w:val="007B7EDF"/>
    <w:rsid w:val="007C23F1"/>
    <w:rsid w:val="007D0CBB"/>
    <w:rsid w:val="007E3A79"/>
    <w:rsid w:val="007E7DC0"/>
    <w:rsid w:val="007F16D6"/>
    <w:rsid w:val="007F1787"/>
    <w:rsid w:val="007F3974"/>
    <w:rsid w:val="00801EAF"/>
    <w:rsid w:val="00803088"/>
    <w:rsid w:val="00815BD5"/>
    <w:rsid w:val="008264F4"/>
    <w:rsid w:val="00826838"/>
    <w:rsid w:val="00830762"/>
    <w:rsid w:val="00831027"/>
    <w:rsid w:val="00866B3E"/>
    <w:rsid w:val="00876B45"/>
    <w:rsid w:val="00884ACB"/>
    <w:rsid w:val="00887CF4"/>
    <w:rsid w:val="008907EF"/>
    <w:rsid w:val="008A0671"/>
    <w:rsid w:val="008A1F71"/>
    <w:rsid w:val="008B5FA1"/>
    <w:rsid w:val="008C5B5C"/>
    <w:rsid w:val="008D16BD"/>
    <w:rsid w:val="008D399D"/>
    <w:rsid w:val="008D7604"/>
    <w:rsid w:val="008E6B68"/>
    <w:rsid w:val="008E7D84"/>
    <w:rsid w:val="008F3A6F"/>
    <w:rsid w:val="008F5635"/>
    <w:rsid w:val="00901ED8"/>
    <w:rsid w:val="009022BF"/>
    <w:rsid w:val="00914487"/>
    <w:rsid w:val="009211A0"/>
    <w:rsid w:val="0093215B"/>
    <w:rsid w:val="009439B0"/>
    <w:rsid w:val="009533AF"/>
    <w:rsid w:val="00967DF7"/>
    <w:rsid w:val="00970BAF"/>
    <w:rsid w:val="0097385B"/>
    <w:rsid w:val="00974EEB"/>
    <w:rsid w:val="009858CE"/>
    <w:rsid w:val="00997472"/>
    <w:rsid w:val="009A31DC"/>
    <w:rsid w:val="009A5565"/>
    <w:rsid w:val="009B3DBB"/>
    <w:rsid w:val="009D17DB"/>
    <w:rsid w:val="009E5A90"/>
    <w:rsid w:val="009F7DE6"/>
    <w:rsid w:val="009F7F13"/>
    <w:rsid w:val="00A0304E"/>
    <w:rsid w:val="00A10073"/>
    <w:rsid w:val="00A1058F"/>
    <w:rsid w:val="00A106F8"/>
    <w:rsid w:val="00A12651"/>
    <w:rsid w:val="00A16773"/>
    <w:rsid w:val="00A30613"/>
    <w:rsid w:val="00A33571"/>
    <w:rsid w:val="00A33B6C"/>
    <w:rsid w:val="00A4436A"/>
    <w:rsid w:val="00A47EFC"/>
    <w:rsid w:val="00A56CAE"/>
    <w:rsid w:val="00A663DE"/>
    <w:rsid w:val="00A77687"/>
    <w:rsid w:val="00A81FB6"/>
    <w:rsid w:val="00A9355E"/>
    <w:rsid w:val="00A955F6"/>
    <w:rsid w:val="00AA1DF6"/>
    <w:rsid w:val="00AA285C"/>
    <w:rsid w:val="00AA2961"/>
    <w:rsid w:val="00AA3FC1"/>
    <w:rsid w:val="00AA72F5"/>
    <w:rsid w:val="00AA7DBF"/>
    <w:rsid w:val="00AB4C5E"/>
    <w:rsid w:val="00AB67DC"/>
    <w:rsid w:val="00AC54CF"/>
    <w:rsid w:val="00AE2607"/>
    <w:rsid w:val="00AE343E"/>
    <w:rsid w:val="00AF0301"/>
    <w:rsid w:val="00AF0399"/>
    <w:rsid w:val="00AF237A"/>
    <w:rsid w:val="00AF3656"/>
    <w:rsid w:val="00B079F0"/>
    <w:rsid w:val="00B07C27"/>
    <w:rsid w:val="00B17C81"/>
    <w:rsid w:val="00B267A0"/>
    <w:rsid w:val="00B40025"/>
    <w:rsid w:val="00B418C1"/>
    <w:rsid w:val="00B52497"/>
    <w:rsid w:val="00B554EE"/>
    <w:rsid w:val="00B84A3F"/>
    <w:rsid w:val="00B92521"/>
    <w:rsid w:val="00BA1164"/>
    <w:rsid w:val="00BB2A99"/>
    <w:rsid w:val="00BB2B3F"/>
    <w:rsid w:val="00BB3AC5"/>
    <w:rsid w:val="00BB45A9"/>
    <w:rsid w:val="00BB47FB"/>
    <w:rsid w:val="00BB5DAB"/>
    <w:rsid w:val="00BC1E95"/>
    <w:rsid w:val="00BC3227"/>
    <w:rsid w:val="00BC33BF"/>
    <w:rsid w:val="00BD143D"/>
    <w:rsid w:val="00BD208D"/>
    <w:rsid w:val="00BD3FDA"/>
    <w:rsid w:val="00BD41DB"/>
    <w:rsid w:val="00BD49D8"/>
    <w:rsid w:val="00BE1BDB"/>
    <w:rsid w:val="00BF62ED"/>
    <w:rsid w:val="00BF7576"/>
    <w:rsid w:val="00C00AD6"/>
    <w:rsid w:val="00C03197"/>
    <w:rsid w:val="00C1666E"/>
    <w:rsid w:val="00C17D05"/>
    <w:rsid w:val="00C2288E"/>
    <w:rsid w:val="00C330C5"/>
    <w:rsid w:val="00C50632"/>
    <w:rsid w:val="00C66AD2"/>
    <w:rsid w:val="00C72D4A"/>
    <w:rsid w:val="00C807A2"/>
    <w:rsid w:val="00C875A1"/>
    <w:rsid w:val="00C90323"/>
    <w:rsid w:val="00C962A0"/>
    <w:rsid w:val="00CA3750"/>
    <w:rsid w:val="00CA3AC2"/>
    <w:rsid w:val="00CB01AE"/>
    <w:rsid w:val="00CC3D55"/>
    <w:rsid w:val="00CD632E"/>
    <w:rsid w:val="00CE230F"/>
    <w:rsid w:val="00CE47B4"/>
    <w:rsid w:val="00CE5FA1"/>
    <w:rsid w:val="00CE63E4"/>
    <w:rsid w:val="00CE6777"/>
    <w:rsid w:val="00CE6915"/>
    <w:rsid w:val="00CF378B"/>
    <w:rsid w:val="00D02770"/>
    <w:rsid w:val="00D02807"/>
    <w:rsid w:val="00D11575"/>
    <w:rsid w:val="00D130B5"/>
    <w:rsid w:val="00D16508"/>
    <w:rsid w:val="00D169F4"/>
    <w:rsid w:val="00D219EA"/>
    <w:rsid w:val="00D22223"/>
    <w:rsid w:val="00D3631A"/>
    <w:rsid w:val="00D40DF0"/>
    <w:rsid w:val="00D478E9"/>
    <w:rsid w:val="00D55FBE"/>
    <w:rsid w:val="00D83ABD"/>
    <w:rsid w:val="00DA5BFC"/>
    <w:rsid w:val="00DB2267"/>
    <w:rsid w:val="00DB4895"/>
    <w:rsid w:val="00DB732F"/>
    <w:rsid w:val="00DC64FD"/>
    <w:rsid w:val="00DD1A06"/>
    <w:rsid w:val="00DD3889"/>
    <w:rsid w:val="00DD5D5C"/>
    <w:rsid w:val="00DD5FEF"/>
    <w:rsid w:val="00DD742C"/>
    <w:rsid w:val="00DE16F0"/>
    <w:rsid w:val="00DE580C"/>
    <w:rsid w:val="00E01016"/>
    <w:rsid w:val="00E12FB0"/>
    <w:rsid w:val="00E345A5"/>
    <w:rsid w:val="00E45E8C"/>
    <w:rsid w:val="00E4775A"/>
    <w:rsid w:val="00E50218"/>
    <w:rsid w:val="00E50B11"/>
    <w:rsid w:val="00E513E6"/>
    <w:rsid w:val="00E5733A"/>
    <w:rsid w:val="00E57B24"/>
    <w:rsid w:val="00E63415"/>
    <w:rsid w:val="00E73159"/>
    <w:rsid w:val="00E8601F"/>
    <w:rsid w:val="00E92147"/>
    <w:rsid w:val="00E97D18"/>
    <w:rsid w:val="00EA45B1"/>
    <w:rsid w:val="00EA6336"/>
    <w:rsid w:val="00EA6DD1"/>
    <w:rsid w:val="00EA7976"/>
    <w:rsid w:val="00EB093E"/>
    <w:rsid w:val="00EB5C0B"/>
    <w:rsid w:val="00EC0C24"/>
    <w:rsid w:val="00EC20D1"/>
    <w:rsid w:val="00EC37C3"/>
    <w:rsid w:val="00EE17F0"/>
    <w:rsid w:val="00EE190C"/>
    <w:rsid w:val="00EE2029"/>
    <w:rsid w:val="00EE5F98"/>
    <w:rsid w:val="00EE6B5D"/>
    <w:rsid w:val="00EF0A78"/>
    <w:rsid w:val="00EF4D93"/>
    <w:rsid w:val="00EF582E"/>
    <w:rsid w:val="00F04F9C"/>
    <w:rsid w:val="00F06FF8"/>
    <w:rsid w:val="00F16666"/>
    <w:rsid w:val="00F32823"/>
    <w:rsid w:val="00F32BBE"/>
    <w:rsid w:val="00F376CF"/>
    <w:rsid w:val="00F44CC0"/>
    <w:rsid w:val="00F50820"/>
    <w:rsid w:val="00F61A57"/>
    <w:rsid w:val="00F6223A"/>
    <w:rsid w:val="00F64DDA"/>
    <w:rsid w:val="00F66981"/>
    <w:rsid w:val="00F703F6"/>
    <w:rsid w:val="00F70AEE"/>
    <w:rsid w:val="00F73DD8"/>
    <w:rsid w:val="00F828B7"/>
    <w:rsid w:val="00F84A9E"/>
    <w:rsid w:val="00F8588D"/>
    <w:rsid w:val="00F9402B"/>
    <w:rsid w:val="00F968AD"/>
    <w:rsid w:val="00F96DC3"/>
    <w:rsid w:val="00FA678F"/>
    <w:rsid w:val="00FA68C7"/>
    <w:rsid w:val="00FB03F7"/>
    <w:rsid w:val="00FB29D3"/>
    <w:rsid w:val="00FC093D"/>
    <w:rsid w:val="00FC41A4"/>
    <w:rsid w:val="00FC4D4A"/>
    <w:rsid w:val="00F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CBE8D"/>
  <w15:docId w15:val="{7B595A19-64C3-4409-8752-80EFFC89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Заголовок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N\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30000">
                <a:effectLst/>
              </a:rPr>
              <a:t>2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C0-436F-86C3-FC513F9175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C0-436F-86C3-FC513F91752B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C0-436F-86C3-FC513F917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5-46C8-B33A-46FD7B6D27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05-46C8-B33A-46FD7B6D27E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05-46C8-B33A-46FD7B6D2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*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ru-RU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2</c:v>
                </c:pt>
                <c:pt idx="2">
                  <c:v>4.7548875021634691</c:v>
                </c:pt>
                <c:pt idx="3">
                  <c:v>8</c:v>
                </c:pt>
                <c:pt idx="4">
                  <c:v>11.60964047443681</c:v>
                </c:pt>
                <c:pt idx="5">
                  <c:v>15.509775004326936</c:v>
                </c:pt>
                <c:pt idx="6">
                  <c:v>19.651484454403228</c:v>
                </c:pt>
                <c:pt idx="7">
                  <c:v>24</c:v>
                </c:pt>
                <c:pt idx="8">
                  <c:v>28.529325012980813</c:v>
                </c:pt>
                <c:pt idx="9">
                  <c:v>33.219280948873624</c:v>
                </c:pt>
                <c:pt idx="10">
                  <c:v>38.053747805010275</c:v>
                </c:pt>
                <c:pt idx="11">
                  <c:v>43.01955000865388</c:v>
                </c:pt>
                <c:pt idx="12">
                  <c:v>48.105716335834195</c:v>
                </c:pt>
                <c:pt idx="13">
                  <c:v>53.302968908806449</c:v>
                </c:pt>
                <c:pt idx="14">
                  <c:v>58.603358934127783</c:v>
                </c:pt>
                <c:pt idx="15">
                  <c:v>64</c:v>
                </c:pt>
                <c:pt idx="16">
                  <c:v>69.486868301255782</c:v>
                </c:pt>
                <c:pt idx="17">
                  <c:v>75.058650025961612</c:v>
                </c:pt>
                <c:pt idx="18">
                  <c:v>80.710622755428119</c:v>
                </c:pt>
                <c:pt idx="19">
                  <c:v>86.438561897747249</c:v>
                </c:pt>
                <c:pt idx="20">
                  <c:v>92.23866587835397</c:v>
                </c:pt>
                <c:pt idx="21">
                  <c:v>98.107495610020536</c:v>
                </c:pt>
                <c:pt idx="22">
                  <c:v>104.0419249893113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99-48D3-BD5A-6083B0D69A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99-48D3-BD5A-6083B0D69AB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99-48D3-BD5A-6083B0D69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B7922-623A-4721-8644-9DC9CDEE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5.dotx</Template>
  <TotalTime>1303</TotalTime>
  <Pages>15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gogov.vladd@gmail.com</dc:creator>
  <cp:lastModifiedBy>Владислав Гогов</cp:lastModifiedBy>
  <cp:revision>363</cp:revision>
  <dcterms:created xsi:type="dcterms:W3CDTF">2018-12-18T17:26:00Z</dcterms:created>
  <dcterms:modified xsi:type="dcterms:W3CDTF">2018-12-26T08:53:00Z</dcterms:modified>
</cp:coreProperties>
</file>